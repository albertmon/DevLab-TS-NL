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65" w:rsidRPr="00C659FF" w:rsidRDefault="001D1035" w:rsidP="00C659FF">
      <w:pPr>
        <w:pStyle w:val="sysTitle"/>
        <w:framePr w:w="6375" w:h="1726" w:hRule="exact" w:wrap="notBeside" w:x="1584" w:y="2206"/>
        <w:rPr>
          <w:b/>
          <w:color w:val="339933"/>
          <w:lang w:val="en-US"/>
        </w:rPr>
      </w:pPr>
      <w:r>
        <w:rPr>
          <w:b/>
          <w:color w:val="517EC1"/>
          <w:sz w:val="36"/>
          <w:szCs w:val="36"/>
          <w:lang w:val="en-US"/>
        </w:rPr>
        <w:t>DevLab Eclipse Setup</w:t>
      </w:r>
    </w:p>
    <w:p w:rsidR="0010420C" w:rsidRPr="00C659FF" w:rsidRDefault="0010420C" w:rsidP="001A1A22">
      <w:pPr>
        <w:rPr>
          <w:lang w:val="en-US"/>
        </w:rPr>
      </w:pPr>
    </w:p>
    <w:p w:rsidR="0010420C" w:rsidRPr="009C377D" w:rsidRDefault="00F31D91" w:rsidP="0010420C">
      <w:pPr>
        <w:pStyle w:val="sysLogop1"/>
        <w:framePr w:wrap="notBeside"/>
      </w:pPr>
      <w:r>
        <w:rPr>
          <w:noProof/>
          <w:lang w:val="en-US" w:eastAsia="en-US"/>
        </w:rPr>
        <w:drawing>
          <wp:inline distT="0" distB="0" distL="0" distR="0" wp14:anchorId="161FCB0F" wp14:editId="5CBDB43F">
            <wp:extent cx="1800225" cy="609600"/>
            <wp:effectExtent l="0" t="0" r="9525" b="0"/>
            <wp:docPr id="12" name="Picture 12" descr="Atos Color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os Color 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9C377D" w:rsidRDefault="0010420C" w:rsidP="0010420C">
      <w:pPr>
        <w:pStyle w:val="sysBannerp1"/>
        <w:framePr w:wrap="around"/>
      </w:pPr>
      <w:bookmarkStart w:id="0" w:name="sys_Banner"/>
      <w:bookmarkEnd w:id="0"/>
    </w:p>
    <w:p w:rsidR="0010420C" w:rsidRPr="009C377D" w:rsidRDefault="0010420C" w:rsidP="0010420C">
      <w:pPr>
        <w:pStyle w:val="sysAuthor"/>
        <w:framePr w:wrap="auto"/>
      </w:pPr>
      <w:r w:rsidRPr="009C377D">
        <w:fldChar w:fldCharType="begin"/>
      </w:r>
      <w:r w:rsidRPr="009C377D">
        <w:instrText xml:space="preserve"> DOCPROPERTY "Author_Lable"</w:instrText>
      </w:r>
      <w:r w:rsidRPr="009C377D">
        <w:fldChar w:fldCharType="separate"/>
      </w:r>
      <w:r w:rsidR="00F31D91">
        <w:t>Auteur</w:t>
      </w:r>
      <w:r w:rsidRPr="009C377D">
        <w:fldChar w:fldCharType="end"/>
      </w:r>
      <w:r w:rsidRPr="009C377D">
        <w:t>:</w:t>
      </w:r>
      <w:r w:rsidRPr="009C377D">
        <w:tab/>
      </w:r>
      <w:r w:rsidRPr="009C377D">
        <w:fldChar w:fldCharType="begin"/>
      </w:r>
      <w:r w:rsidRPr="009C377D">
        <w:instrText xml:space="preserve"> DOCPROPERTY "Author" </w:instrText>
      </w:r>
      <w:r w:rsidRPr="009C377D">
        <w:fldChar w:fldCharType="separate"/>
      </w:r>
      <w:r w:rsidR="00466CBF">
        <w:t>Marco Kortooms</w:t>
      </w:r>
      <w:r w:rsidRPr="009C377D">
        <w:fldChar w:fldCharType="end"/>
      </w:r>
      <w:r w:rsidRPr="009C377D">
        <w:br/>
      </w:r>
      <w:r w:rsidRPr="009C377D">
        <w:fldChar w:fldCharType="begin"/>
      </w:r>
      <w:r w:rsidRPr="009C377D">
        <w:instrText xml:space="preserve"> DOCPROPERTY "Version_Lable"</w:instrText>
      </w:r>
      <w:r w:rsidRPr="009C377D">
        <w:fldChar w:fldCharType="separate"/>
      </w:r>
      <w:r w:rsidR="00F31D91">
        <w:t>Versie</w:t>
      </w:r>
      <w:r w:rsidRPr="009C377D">
        <w:fldChar w:fldCharType="end"/>
      </w:r>
      <w:r w:rsidRPr="009C377D">
        <w:t>:</w:t>
      </w:r>
      <w:r w:rsidRPr="009C377D">
        <w:tab/>
      </w:r>
      <w:r w:rsidR="0051669D">
        <w:t>0.</w:t>
      </w:r>
      <w:r w:rsidR="001D1035">
        <w:t>1</w:t>
      </w:r>
      <w:r w:rsidRPr="009C377D">
        <w:br/>
      </w:r>
      <w:r w:rsidRPr="009C377D">
        <w:fldChar w:fldCharType="begin"/>
      </w:r>
      <w:r w:rsidRPr="009C377D">
        <w:instrText xml:space="preserve"> DOCPROPERTY "DocumentDate_Lable"</w:instrText>
      </w:r>
      <w:r w:rsidRPr="009C377D">
        <w:fldChar w:fldCharType="separate"/>
      </w:r>
      <w:r w:rsidR="00F31D91">
        <w:t>Documentdatum</w:t>
      </w:r>
      <w:r w:rsidRPr="009C377D">
        <w:fldChar w:fldCharType="end"/>
      </w:r>
      <w:r w:rsidRPr="009C377D">
        <w:t>:</w:t>
      </w:r>
      <w:r w:rsidRPr="009C377D">
        <w:tab/>
      </w:r>
      <w:bookmarkStart w:id="1" w:name="sys_DocumentDate"/>
      <w:r w:rsidR="000B0DB7">
        <w:t>2</w:t>
      </w:r>
      <w:r w:rsidR="001D1035">
        <w:t>4</w:t>
      </w:r>
      <w:r w:rsidR="000B0DB7">
        <w:t xml:space="preserve"> </w:t>
      </w:r>
      <w:r w:rsidR="0051669D">
        <w:t>December</w:t>
      </w:r>
      <w:r w:rsidR="00CF3F79">
        <w:t xml:space="preserve"> </w:t>
      </w:r>
      <w:r w:rsidR="00466CBF">
        <w:t>2013</w:t>
      </w:r>
      <w:bookmarkEnd w:id="1"/>
      <w:r w:rsidRPr="009C377D">
        <w:tab/>
      </w:r>
      <w:r w:rsidRPr="009C377D">
        <w:fldChar w:fldCharType="begin"/>
      </w:r>
      <w:r w:rsidRPr="009C377D">
        <w:instrText xml:space="preserve"> DOCPROPERTY "DocumentNumber" </w:instrText>
      </w:r>
      <w:r w:rsidRPr="009C377D">
        <w:fldChar w:fldCharType="end"/>
      </w:r>
      <w:r w:rsidRPr="009C377D">
        <w:br/>
      </w:r>
    </w:p>
    <w:p w:rsidR="0010420C" w:rsidRPr="00466CBF" w:rsidRDefault="0010420C" w:rsidP="0010420C">
      <w:pPr>
        <w:pStyle w:val="BodyText"/>
      </w:pPr>
    </w:p>
    <w:p w:rsidR="00842F10" w:rsidRPr="00466CBF" w:rsidRDefault="00842F10" w:rsidP="00842F10">
      <w:pPr>
        <w:rPr>
          <w:rFonts w:ascii="CronosPro-SemiboldDisp" w:hAnsi="CronosPro-SemiboldDisp"/>
          <w:szCs w:val="18"/>
        </w:rPr>
      </w:pPr>
      <w:r w:rsidRPr="00466CBF">
        <w:rPr>
          <w:rFonts w:ascii="CronosPro-SemiboldDisp" w:hAnsi="CronosPro-SemiboldDisp"/>
          <w:szCs w:val="18"/>
        </w:rPr>
        <w:t xml:space="preserve"> </w:t>
      </w:r>
    </w:p>
    <w:p w:rsidR="00842F10" w:rsidRPr="00842F10" w:rsidRDefault="00842F10" w:rsidP="00842F10">
      <w:pPr>
        <w:shd w:val="clear" w:color="auto" w:fill="FFFFFF"/>
        <w:jc w:val="center"/>
        <w:rPr>
          <w:rFonts w:ascii="CronosPro-SemiboldDisp" w:hAnsi="CronosPro-SemiboldDisp"/>
          <w:color w:val="FFFFFF"/>
          <w:sz w:val="33"/>
          <w:szCs w:val="33"/>
          <w:lang w:val="en"/>
        </w:rPr>
      </w:pP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t>network</w:t>
      </w:r>
      <w:r w:rsidRPr="00842F10">
        <w:rPr>
          <w:rFonts w:ascii="CronosPro-SemiboldDisp" w:hAnsi="CronosPro-SemiboldDisp"/>
          <w:color w:val="FFFFFF"/>
          <w:sz w:val="33"/>
          <w:szCs w:val="33"/>
          <w:lang w:val="en"/>
        </w:rPr>
        <w:br/>
        <w:t>to final results</w:t>
      </w:r>
    </w:p>
    <w:p w:rsidR="0010420C" w:rsidRPr="00842F10" w:rsidRDefault="0010420C" w:rsidP="0010420C">
      <w:pPr>
        <w:rPr>
          <w:lang w:val="en-US"/>
        </w:rPr>
        <w:sectPr w:rsidR="0010420C" w:rsidRPr="00842F10" w:rsidSect="001902D7">
          <w:footerReference w:type="default" r:id="rId10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2" w:name="sys_TocPage"/>
    <w:bookmarkEnd w:id="2"/>
    <w:p w:rsidR="0010420C" w:rsidRPr="009C377D" w:rsidRDefault="0010420C" w:rsidP="0010420C">
      <w:pPr>
        <w:pStyle w:val="Heading1nononotoc"/>
      </w:pPr>
      <w:r w:rsidRPr="009C377D">
        <w:lastRenderedPageBreak/>
        <w:fldChar w:fldCharType="begin"/>
      </w:r>
      <w:r w:rsidRPr="009C377D">
        <w:instrText xml:space="preserve"> DOCPROPERTY "Contents_Lable" </w:instrText>
      </w:r>
      <w:r w:rsidRPr="009C377D">
        <w:fldChar w:fldCharType="separate"/>
      </w:r>
      <w:r w:rsidR="00F31D91">
        <w:t>Inhoud</w:t>
      </w:r>
      <w:r w:rsidRPr="009C377D">
        <w:fldChar w:fldCharType="end"/>
      </w:r>
    </w:p>
    <w:bookmarkStart w:id="3" w:name="sys_TOC"/>
    <w:p w:rsidR="00251BE4" w:rsidRDefault="0010420C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r w:rsidRPr="009C377D">
        <w:rPr>
          <w:szCs w:val="22"/>
        </w:rPr>
        <w:fldChar w:fldCharType="begin"/>
      </w:r>
      <w:r w:rsidRPr="009C377D">
        <w:instrText xml:space="preserve"> TOC \o "1-</w:instrText>
      </w:r>
      <w:bookmarkStart w:id="4" w:name="sys_LevelsInToc"/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fldChar w:fldCharType="begin"/>
      </w:r>
      <w:r w:rsidRPr="009C377D">
        <w:fldChar w:fldCharType="end"/>
      </w:r>
      <w:bookmarkEnd w:id="4"/>
      <w:r w:rsidRPr="009C377D">
        <w:instrText>" \h \z \t "Appendix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8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Customer Question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6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1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Heading 1 no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9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"2" "Heading 2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2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D4668D" w:rsidRPr="009C377D">
        <w:instrText>Heading 2 Cust no.</w:instrText>
      </w:r>
      <w:r w:rsidR="00D4668D">
        <w:instrText>;</w:instrText>
      </w:r>
      <w:r w:rsidR="00D4668D" w:rsidRPr="009C377D">
        <w:instrText>2</w:instrText>
      </w:r>
      <w:r w:rsidR="00D4668D">
        <w:instrText>;</w:instrText>
      </w:r>
      <w:r w:rsidRPr="009C377D">
        <w:fldChar w:fldCharType="end"/>
      </w:r>
      <w:r w:rsidRPr="009C377D">
        <w:fldChar w:fldCharType="begin"/>
      </w:r>
      <w:r w:rsidRPr="009C377D">
        <w:instrText xml:space="preserve"> IF </w:instrText>
      </w:r>
      <w:r w:rsidRPr="009C377D">
        <w:fldChar w:fldCharType="begin"/>
      </w:r>
      <w:r w:rsidRPr="009C377D">
        <w:instrText xml:space="preserve"> DOCPROPERTY "LevelsInToc" </w:instrText>
      </w:r>
      <w:r w:rsidRPr="009C377D">
        <w:fldChar w:fldCharType="separate"/>
      </w:r>
      <w:r w:rsidR="00D4668D">
        <w:instrText>3</w:instrText>
      </w:r>
      <w:r w:rsidRPr="009C377D">
        <w:fldChar w:fldCharType="end"/>
      </w:r>
      <w:r w:rsidRPr="009C377D">
        <w:instrText xml:space="preserve"> &gt;= "3" "Heading 3 Cust no.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>3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" "" </w:instrText>
      </w:r>
      <w:r w:rsidRPr="009C377D">
        <w:fldChar w:fldCharType="separate"/>
      </w:r>
      <w:r w:rsidR="00AE5CF7" w:rsidRPr="009C377D">
        <w:instrText>Heading 3 Cust no.</w:instrText>
      </w:r>
      <w:r w:rsidR="00AE5CF7">
        <w:instrText>;</w:instrText>
      </w:r>
      <w:r w:rsidR="00AE5CF7" w:rsidRPr="009C377D">
        <w:instrText>3</w:instrText>
      </w:r>
      <w:r w:rsidR="00AE5CF7">
        <w:instrText>;</w:instrText>
      </w:r>
      <w:r w:rsidRPr="009C377D">
        <w:fldChar w:fldCharType="end"/>
      </w:r>
      <w:r w:rsidRPr="009C377D">
        <w:instrText>Heading Management Summary</w:instrText>
      </w:r>
      <w:r w:rsidRPr="009C377D">
        <w:fldChar w:fldCharType="begin"/>
      </w:r>
      <w:r w:rsidRPr="009C377D">
        <w:instrText xml:space="preserve"> DOCPROPERTY sys_ListSep </w:instrText>
      </w:r>
      <w:r w:rsidRPr="009C377D">
        <w:fldChar w:fldCharType="separate"/>
      </w:r>
      <w:r w:rsidR="00D4668D">
        <w:instrText>;</w:instrText>
      </w:r>
      <w:r w:rsidRPr="009C377D">
        <w:fldChar w:fldCharType="end"/>
      </w:r>
      <w:r w:rsidRPr="009C377D">
        <w:instrText xml:space="preserve">9" </w:instrText>
      </w:r>
      <w:r w:rsidRPr="009C377D">
        <w:rPr>
          <w:szCs w:val="22"/>
        </w:rPr>
        <w:fldChar w:fldCharType="separate"/>
      </w:r>
      <w:hyperlink w:anchor="_Toc375575965" w:history="1">
        <w:r w:rsidR="00251BE4" w:rsidRPr="00ED28B9">
          <w:rPr>
            <w:rStyle w:val="Hyperlink"/>
          </w:rPr>
          <w:t>1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</w:rPr>
          <w:t>Introduction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_Toc375575965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3</w:t>
        </w:r>
        <w:r w:rsidR="00251BE4">
          <w:rPr>
            <w:webHidden/>
          </w:rPr>
          <w:fldChar w:fldCharType="end"/>
        </w:r>
      </w:hyperlink>
    </w:p>
    <w:p w:rsidR="00251BE4" w:rsidRDefault="001D103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6" w:history="1">
        <w:r w:rsidR="00251BE4" w:rsidRPr="00ED28B9">
          <w:rPr>
            <w:rStyle w:val="Hyperlink"/>
            <w:lang w:val="en-US"/>
          </w:rPr>
          <w:t>2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Development environment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_Toc375575966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4</w:t>
        </w:r>
        <w:r w:rsidR="00251BE4">
          <w:rPr>
            <w:webHidden/>
          </w:rPr>
          <w:fldChar w:fldCharType="end"/>
        </w:r>
      </w:hyperlink>
    </w:p>
    <w:p w:rsidR="00251BE4" w:rsidRDefault="001D103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7" w:history="1">
        <w:r w:rsidR="00251BE4" w:rsidRPr="00ED28B9">
          <w:rPr>
            <w:rStyle w:val="Hyperlink"/>
            <w:lang w:val="en-US"/>
          </w:rPr>
          <w:t>3</w:t>
        </w:r>
        <w:r w:rsidR="00251BE4">
          <w:rPr>
            <w:rFonts w:asciiTheme="minorHAnsi" w:eastAsiaTheme="minorEastAsia" w:hAnsiTheme="minorHAnsi" w:cstheme="minorBidi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Watershare Web Application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_Toc375575967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1D103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375575968" w:history="1">
        <w:r w:rsidR="00251BE4" w:rsidRPr="00ED28B9">
          <w:rPr>
            <w:rStyle w:val="Hyperlink"/>
            <w:lang w:val="en-US"/>
          </w:rPr>
          <w:t>3.1</w:t>
        </w:r>
        <w:r w:rsidR="00251BE4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251BE4" w:rsidRPr="00ED28B9">
          <w:rPr>
            <w:rStyle w:val="Hyperlink"/>
            <w:lang w:val="en-US"/>
          </w:rPr>
          <w:t>Application layout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_Toc375575968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5</w:t>
        </w:r>
        <w:r w:rsidR="00251BE4">
          <w:rPr>
            <w:webHidden/>
          </w:rPr>
          <w:fldChar w:fldCharType="end"/>
        </w:r>
      </w:hyperlink>
    </w:p>
    <w:p w:rsidR="00251BE4" w:rsidRDefault="001D103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69" w:history="1">
        <w:r w:rsidR="00251BE4" w:rsidRPr="00ED28B9">
          <w:rPr>
            <w:rStyle w:val="Hyperlink"/>
            <w:lang w:val="en-US"/>
          </w:rPr>
          <w:t>Appendix A – Pom.xml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_Toc375575969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7</w:t>
        </w:r>
        <w:r w:rsidR="00251BE4">
          <w:rPr>
            <w:webHidden/>
          </w:rPr>
          <w:fldChar w:fldCharType="end"/>
        </w:r>
      </w:hyperlink>
    </w:p>
    <w:p w:rsidR="00251BE4" w:rsidRDefault="001D103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0" w:history="1">
        <w:r w:rsidR="00251BE4" w:rsidRPr="00ED28B9">
          <w:rPr>
            <w:rStyle w:val="Hyperlink"/>
            <w:lang w:val="en-US"/>
          </w:rPr>
          <w:t>Appendix B – spring-servlet.xml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_Toc375575970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9</w:t>
        </w:r>
        <w:r w:rsidR="00251BE4">
          <w:rPr>
            <w:webHidden/>
          </w:rPr>
          <w:fldChar w:fldCharType="end"/>
        </w:r>
      </w:hyperlink>
    </w:p>
    <w:p w:rsidR="00251BE4" w:rsidRDefault="001D1035">
      <w:pPr>
        <w:pStyle w:val="TOC1"/>
        <w:rPr>
          <w:rFonts w:asciiTheme="minorHAnsi" w:eastAsiaTheme="minorEastAsia" w:hAnsiTheme="minorHAnsi" w:cstheme="minorBidi"/>
          <w:szCs w:val="22"/>
          <w:lang w:val="en-US" w:eastAsia="en-US"/>
        </w:rPr>
      </w:pPr>
      <w:hyperlink w:anchor="_Toc375575971" w:history="1">
        <w:r w:rsidR="00251BE4" w:rsidRPr="00ED28B9">
          <w:rPr>
            <w:rStyle w:val="Hyperlink"/>
            <w:lang w:val="en-US"/>
          </w:rPr>
          <w:t>Appendix C – Web.xml</w:t>
        </w:r>
        <w:r w:rsidR="00251BE4">
          <w:rPr>
            <w:webHidden/>
          </w:rPr>
          <w:tab/>
        </w:r>
        <w:r w:rsidR="00251BE4">
          <w:rPr>
            <w:webHidden/>
          </w:rPr>
          <w:fldChar w:fldCharType="begin"/>
        </w:r>
        <w:r w:rsidR="00251BE4">
          <w:rPr>
            <w:webHidden/>
          </w:rPr>
          <w:instrText xml:space="preserve"> PAGEREF _Toc375575971 \h </w:instrText>
        </w:r>
        <w:r w:rsidR="00251BE4">
          <w:rPr>
            <w:webHidden/>
          </w:rPr>
        </w:r>
        <w:r w:rsidR="00251BE4">
          <w:rPr>
            <w:webHidden/>
          </w:rPr>
          <w:fldChar w:fldCharType="separate"/>
        </w:r>
        <w:r w:rsidR="00AE5CF7">
          <w:rPr>
            <w:webHidden/>
          </w:rPr>
          <w:t>11</w:t>
        </w:r>
        <w:r w:rsidR="00251BE4">
          <w:rPr>
            <w:webHidden/>
          </w:rPr>
          <w:fldChar w:fldCharType="end"/>
        </w:r>
      </w:hyperlink>
    </w:p>
    <w:p w:rsidR="00842F10" w:rsidRPr="00247788" w:rsidRDefault="0010420C" w:rsidP="00247788">
      <w:pPr>
        <w:pStyle w:val="BodyText"/>
        <w:rPr>
          <w:lang w:val="en-US"/>
        </w:rPr>
      </w:pPr>
      <w:r w:rsidRPr="009C377D">
        <w:fldChar w:fldCharType="end"/>
      </w:r>
      <w:bookmarkEnd w:id="3"/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e for residual</w:t>
      </w:r>
      <w:r w:rsidR="00D1241D" w:rsidRPr="00D1241D">
        <w:rPr>
          <w:noProof/>
          <w:lang w:val="en-US"/>
        </w:rPr>
        <w:t xml:space="preserve"> </w:t>
      </w:r>
      <w:r w:rsidR="00842F10" w:rsidRPr="00D1241D">
        <w:rPr>
          <w:rFonts w:ascii="CronosPro-SemiboldDisp" w:hAnsi="CronosPro-SemiboldDisp"/>
          <w:color w:val="FFFFFF"/>
          <w:sz w:val="33"/>
          <w:szCs w:val="33"/>
          <w:lang w:val="en"/>
        </w:rPr>
        <w:t>signing for cleaner water</w:t>
      </w:r>
    </w:p>
    <w:p w:rsidR="0010420C" w:rsidRPr="00D1241D" w:rsidRDefault="0010420C" w:rsidP="0010420C">
      <w:pPr>
        <w:pStyle w:val="BodyText"/>
        <w:rPr>
          <w:lang w:val="en"/>
        </w:rPr>
        <w:sectPr w:rsidR="0010420C" w:rsidRPr="00D1241D" w:rsidSect="00D24B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10420C" w:rsidRDefault="00466CBF" w:rsidP="00A51DBC">
      <w:pPr>
        <w:pStyle w:val="Heading1"/>
        <w:tabs>
          <w:tab w:val="clear" w:pos="-992"/>
          <w:tab w:val="num" w:pos="0"/>
        </w:tabs>
        <w:ind w:left="0"/>
      </w:pPr>
      <w:bookmarkStart w:id="14" w:name="_Toc375575965"/>
      <w:proofErr w:type="spellStart"/>
      <w:r>
        <w:lastRenderedPageBreak/>
        <w:t>Introduction</w:t>
      </w:r>
      <w:bookmarkEnd w:id="14"/>
      <w:proofErr w:type="spellEnd"/>
      <w:r w:rsidR="00B940C8">
        <w:t xml:space="preserve"> </w:t>
      </w:r>
    </w:p>
    <w:p w:rsidR="001522E3" w:rsidRDefault="00286799" w:rsidP="001D1035">
      <w:pPr>
        <w:rPr>
          <w:lang w:val="en-US"/>
        </w:rPr>
      </w:pPr>
      <w:r>
        <w:rPr>
          <w:lang w:val="en-US"/>
        </w:rPr>
        <w:t>This document contains an explanation</w:t>
      </w:r>
      <w:r w:rsidR="001D1035">
        <w:rPr>
          <w:lang w:val="en-US"/>
        </w:rPr>
        <w:t xml:space="preserve"> of how to set up your development environment to be able to contribute to the </w:t>
      </w:r>
      <w:proofErr w:type="spellStart"/>
      <w:r w:rsidR="001D1035">
        <w:rPr>
          <w:lang w:val="en-US"/>
        </w:rPr>
        <w:t>DevLab</w:t>
      </w:r>
      <w:proofErr w:type="spellEnd"/>
      <w:r w:rsidR="001D1035">
        <w:rPr>
          <w:lang w:val="en-US"/>
        </w:rPr>
        <w:t xml:space="preserve"> development project. The set up will consist of the next items:</w:t>
      </w:r>
    </w:p>
    <w:p w:rsidR="001522E3" w:rsidRDefault="001522E3" w:rsidP="001522E3">
      <w:pPr>
        <w:pStyle w:val="BodyText"/>
        <w:rPr>
          <w:lang w:val="en-US"/>
        </w:rPr>
      </w:pPr>
    </w:p>
    <w:p w:rsidR="001522E3" w:rsidRDefault="001D1035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Installation of </w:t>
      </w:r>
      <w:r w:rsidR="001522E3">
        <w:rPr>
          <w:lang w:val="en-US"/>
        </w:rPr>
        <w:t xml:space="preserve">Eclipse </w:t>
      </w:r>
      <w:r>
        <w:rPr>
          <w:lang w:val="en-US"/>
        </w:rPr>
        <w:t>(</w:t>
      </w:r>
      <w:proofErr w:type="spellStart"/>
      <w:r w:rsidR="0051669D">
        <w:rPr>
          <w:lang w:val="en-US"/>
        </w:rPr>
        <w:t>Kepler</w:t>
      </w:r>
      <w:proofErr w:type="spellEnd"/>
      <w:r w:rsidR="001522E3">
        <w:rPr>
          <w:lang w:val="en-US"/>
        </w:rPr>
        <w:t>)</w:t>
      </w:r>
    </w:p>
    <w:p w:rsidR="001D1035" w:rsidRDefault="001D1035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Installation of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>)</w:t>
      </w:r>
    </w:p>
    <w:p w:rsidR="001D1035" w:rsidRDefault="001D1035" w:rsidP="001D1035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Installation of Spring Tool</w:t>
      </w:r>
      <w:r w:rsidR="00C949C6">
        <w:rPr>
          <w:lang w:val="en-US"/>
        </w:rPr>
        <w:t>s Suite</w:t>
      </w:r>
    </w:p>
    <w:p w:rsidR="001D1035" w:rsidRDefault="001D1035" w:rsidP="001D1035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Configuration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</w:p>
    <w:p w:rsidR="00AD5F6D" w:rsidRPr="001D1035" w:rsidRDefault="00AD5F6D" w:rsidP="001D1035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projects</w:t>
      </w:r>
      <w:r w:rsidR="000879F3">
        <w:rPr>
          <w:lang w:val="en-US"/>
        </w:rPr>
        <w:t xml:space="preserve"> in your workspace</w:t>
      </w:r>
    </w:p>
    <w:p w:rsidR="001D1035" w:rsidRDefault="001D1035" w:rsidP="001522E3">
      <w:pPr>
        <w:pStyle w:val="Body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Set up of a Tomcat server</w:t>
      </w:r>
    </w:p>
    <w:p w:rsidR="0051669D" w:rsidRPr="0051669D" w:rsidRDefault="0051669D" w:rsidP="0051669D">
      <w:pPr>
        <w:pStyle w:val="BodyText"/>
        <w:rPr>
          <w:lang w:val="en-US"/>
        </w:rPr>
      </w:pPr>
    </w:p>
    <w:p w:rsidR="002D296C" w:rsidRPr="0051669D" w:rsidRDefault="002D296C" w:rsidP="0051669D">
      <w:pPr>
        <w:pStyle w:val="BodyText"/>
        <w:rPr>
          <w:lang w:val="en-US"/>
        </w:rPr>
      </w:pPr>
      <w:r w:rsidRPr="0051669D">
        <w:rPr>
          <w:lang w:val="en-US"/>
        </w:rPr>
        <w:br w:type="page"/>
      </w:r>
    </w:p>
    <w:p w:rsidR="00891C95" w:rsidRDefault="00891C95" w:rsidP="002D296C">
      <w:pPr>
        <w:pStyle w:val="Heading1"/>
        <w:ind w:firstLine="992"/>
        <w:rPr>
          <w:lang w:val="en-US"/>
        </w:rPr>
      </w:pPr>
      <w:bookmarkStart w:id="15" w:name="_Toc375575966"/>
      <w:r>
        <w:rPr>
          <w:lang w:val="en-US"/>
        </w:rPr>
        <w:lastRenderedPageBreak/>
        <w:t>Development environment</w:t>
      </w:r>
      <w:bookmarkEnd w:id="15"/>
    </w:p>
    <w:p w:rsidR="001D1035" w:rsidRDefault="001D1035" w:rsidP="001D1035">
      <w:pPr>
        <w:pStyle w:val="Heading2"/>
        <w:ind w:firstLine="992"/>
        <w:rPr>
          <w:lang w:val="en-US"/>
        </w:rPr>
      </w:pPr>
      <w:r>
        <w:rPr>
          <w:lang w:val="en-US"/>
        </w:rPr>
        <w:t>Installation of Eclipse</w:t>
      </w:r>
    </w:p>
    <w:p w:rsidR="0051669D" w:rsidRDefault="00891C95" w:rsidP="00891C95">
      <w:pPr>
        <w:pStyle w:val="BodyText"/>
        <w:rPr>
          <w:lang w:val="en-US"/>
        </w:rPr>
      </w:pPr>
      <w:r>
        <w:rPr>
          <w:lang w:val="en-US"/>
        </w:rPr>
        <w:t xml:space="preserve">To develop the </w:t>
      </w:r>
      <w:proofErr w:type="spellStart"/>
      <w:r w:rsidR="001D1035">
        <w:rPr>
          <w:lang w:val="en-US"/>
        </w:rPr>
        <w:t>DevLab</w:t>
      </w:r>
      <w:proofErr w:type="spellEnd"/>
      <w:r w:rsidR="001D1035">
        <w:rPr>
          <w:lang w:val="en-US"/>
        </w:rPr>
        <w:t xml:space="preserve"> a</w:t>
      </w:r>
      <w:r>
        <w:rPr>
          <w:lang w:val="en-US"/>
        </w:rPr>
        <w:t xml:space="preserve">pplications Eclipse </w:t>
      </w:r>
      <w:proofErr w:type="spellStart"/>
      <w:r w:rsidR="0051669D">
        <w:rPr>
          <w:lang w:val="en-US"/>
        </w:rPr>
        <w:t>Kepler</w:t>
      </w:r>
      <w:proofErr w:type="spellEnd"/>
      <w:r>
        <w:rPr>
          <w:lang w:val="en-US"/>
        </w:rPr>
        <w:t xml:space="preserve"> is used. This version of eclipse is available </w:t>
      </w:r>
      <w:r w:rsidR="0051669D">
        <w:rPr>
          <w:lang w:val="en-US"/>
        </w:rPr>
        <w:t>at the next location:</w:t>
      </w:r>
    </w:p>
    <w:p w:rsidR="0051669D" w:rsidRDefault="0051669D" w:rsidP="00891C95">
      <w:pPr>
        <w:pStyle w:val="BodyText"/>
        <w:rPr>
          <w:lang w:val="en-US"/>
        </w:rPr>
      </w:pPr>
    </w:p>
    <w:p w:rsidR="001D1035" w:rsidRPr="001D1035" w:rsidRDefault="001D1035" w:rsidP="00891C95">
      <w:pPr>
        <w:pStyle w:val="BodyText"/>
        <w:rPr>
          <w:color w:val="0000FF"/>
          <w:u w:val="single"/>
          <w:lang w:val="en-US"/>
        </w:rPr>
      </w:pPr>
      <w:hyperlink r:id="rId17" w:history="1">
        <w:r w:rsidR="0051669D" w:rsidRPr="0005535F">
          <w:rPr>
            <w:rStyle w:val="Hyperlink"/>
            <w:lang w:val="en-US"/>
          </w:rPr>
          <w:t>http://www.eclipse.org/downloads/packages/eclipse-standard-431/keplersr1</w:t>
        </w:r>
      </w:hyperlink>
    </w:p>
    <w:p w:rsidR="0051669D" w:rsidRDefault="0051669D" w:rsidP="00891C95">
      <w:pPr>
        <w:pStyle w:val="BodyText"/>
        <w:rPr>
          <w:lang w:val="en-US"/>
        </w:rPr>
      </w:pPr>
    </w:p>
    <w:p w:rsidR="001D1035" w:rsidRDefault="001D1035" w:rsidP="001D1035">
      <w:pPr>
        <w:pStyle w:val="BodyText"/>
        <w:rPr>
          <w:lang w:val="en-US"/>
        </w:rPr>
      </w:pPr>
      <w:r>
        <w:rPr>
          <w:lang w:val="en-US"/>
        </w:rPr>
        <w:t xml:space="preserve">Download the Eclipse Archive file and extract the content to a directory. After installation start Eclipse. Standard GIT support is included in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>. Additional plugins are not needed.</w:t>
      </w:r>
    </w:p>
    <w:p w:rsidR="004B4D69" w:rsidRDefault="004B4D69" w:rsidP="001D1035">
      <w:pPr>
        <w:pStyle w:val="BodyText"/>
        <w:rPr>
          <w:lang w:val="en-US"/>
        </w:rPr>
      </w:pPr>
    </w:p>
    <w:p w:rsidR="004B4D69" w:rsidRDefault="004B4D69" w:rsidP="001D1035">
      <w:pPr>
        <w:pStyle w:val="BodyText"/>
        <w:rPr>
          <w:lang w:val="en-US"/>
        </w:rPr>
      </w:pPr>
      <w:r>
        <w:rPr>
          <w:lang w:val="en-US"/>
        </w:rPr>
        <w:t xml:space="preserve">It is recommended to import the code style and compiler preferences stored in the </w:t>
      </w:r>
      <w:proofErr w:type="spellStart"/>
      <w:r>
        <w:rPr>
          <w:lang w:val="en-US"/>
        </w:rPr>
        <w:t>EclipsePreferences.epf</w:t>
      </w:r>
      <w:proofErr w:type="spellEnd"/>
      <w:r>
        <w:rPr>
          <w:lang w:val="en-US"/>
        </w:rPr>
        <w:t xml:space="preserve"> file included</w:t>
      </w:r>
      <w:r>
        <w:rPr>
          <w:lang w:val="en-US"/>
        </w:rPr>
        <w:t xml:space="preserve"> the root folder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>This to make sure every contributor is using the same code style conventions in the applications.</w:t>
      </w:r>
    </w:p>
    <w:p w:rsidR="001D1035" w:rsidRDefault="001D1035" w:rsidP="001D1035">
      <w:pPr>
        <w:pStyle w:val="Heading2"/>
        <w:ind w:firstLine="992"/>
        <w:rPr>
          <w:lang w:val="en-US"/>
        </w:rPr>
      </w:pPr>
      <w:r>
        <w:rPr>
          <w:lang w:val="en-US"/>
        </w:rPr>
        <w:t xml:space="preserve">Installation of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</w:t>
      </w:r>
    </w:p>
    <w:p w:rsidR="00891C95" w:rsidRDefault="001D1035" w:rsidP="00891C95">
      <w:pPr>
        <w:pStyle w:val="BodyText"/>
        <w:rPr>
          <w:lang w:val="en-US"/>
        </w:rPr>
      </w:pPr>
      <w:r>
        <w:rPr>
          <w:lang w:val="en-US"/>
        </w:rPr>
        <w:t>M</w:t>
      </w:r>
      <w:r w:rsidR="00891C95">
        <w:rPr>
          <w:lang w:val="en-US"/>
        </w:rPr>
        <w:t xml:space="preserve">aven integration is </w:t>
      </w:r>
      <w:r w:rsidR="00AE5CF7">
        <w:rPr>
          <w:lang w:val="en-US"/>
        </w:rPr>
        <w:t>available</w:t>
      </w:r>
      <w:r w:rsidR="00891C95">
        <w:rPr>
          <w:lang w:val="en-US"/>
        </w:rPr>
        <w:t xml:space="preserve"> by installing the next plug-ins using the Eclipse Marketplace:</w:t>
      </w:r>
    </w:p>
    <w:p w:rsidR="00891C95" w:rsidRDefault="00891C95" w:rsidP="00891C95">
      <w:pPr>
        <w:pStyle w:val="BodyText"/>
        <w:rPr>
          <w:lang w:val="en-US"/>
        </w:rPr>
      </w:pPr>
    </w:p>
    <w:p w:rsidR="00891C95" w:rsidRDefault="0051669D" w:rsidP="00C949C6">
      <w:pPr>
        <w:pStyle w:val="BodyText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 w:rsidR="00891C95">
        <w:rPr>
          <w:lang w:val="en-US"/>
        </w:rPr>
        <w:t>)</w:t>
      </w:r>
      <w:r w:rsidR="001D1035">
        <w:rPr>
          <w:lang w:val="en-US"/>
        </w:rPr>
        <w:t xml:space="preserve"> 4.1.1.Final</w:t>
      </w:r>
    </w:p>
    <w:p w:rsidR="00054BCC" w:rsidRDefault="00054BCC" w:rsidP="00891C95">
      <w:pPr>
        <w:pStyle w:val="BodyText"/>
        <w:rPr>
          <w:lang w:val="en-US"/>
        </w:rPr>
      </w:pPr>
    </w:p>
    <w:p w:rsidR="0051669D" w:rsidRDefault="004B4D69" w:rsidP="004B4D69">
      <w:pPr>
        <w:pStyle w:val="BodyText"/>
        <w:rPr>
          <w:lang w:val="en-US"/>
        </w:rPr>
      </w:pPr>
      <w:r>
        <w:rPr>
          <w:lang w:val="en-US"/>
        </w:rPr>
        <w:t>Open the Eclipse Marketplace (Menu Help -&gt; Marketplace) and search for ‘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>’. Select ‘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Tools (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4.1.1.Final’ and install the package.</w:t>
      </w:r>
    </w:p>
    <w:p w:rsidR="004B4D69" w:rsidRDefault="004B4D69" w:rsidP="004B4D69">
      <w:pPr>
        <w:pStyle w:val="Heading2"/>
        <w:ind w:firstLine="992"/>
        <w:rPr>
          <w:lang w:val="en-US"/>
        </w:rPr>
      </w:pPr>
      <w:r>
        <w:rPr>
          <w:lang w:val="en-US"/>
        </w:rPr>
        <w:t xml:space="preserve">Installation of </w:t>
      </w:r>
      <w:r>
        <w:rPr>
          <w:lang w:val="en-US"/>
        </w:rPr>
        <w:t>Spring Tools</w:t>
      </w:r>
    </w:p>
    <w:p w:rsidR="004B4D69" w:rsidRDefault="004B4D69" w:rsidP="004B4D69">
      <w:pPr>
        <w:pStyle w:val="BodyText"/>
        <w:rPr>
          <w:lang w:val="en-US"/>
        </w:rPr>
      </w:pPr>
      <w:r>
        <w:rPr>
          <w:lang w:val="en-US"/>
        </w:rPr>
        <w:t xml:space="preserve">To support the development of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applications</w:t>
      </w:r>
      <w:r w:rsidR="00C949C6">
        <w:rPr>
          <w:lang w:val="en-US"/>
        </w:rPr>
        <w:t xml:space="preserve"> the next plug-in is necessary to install from the Eclipse Marketplace: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Pr="004B4D69" w:rsidRDefault="00C949C6" w:rsidP="00C949C6">
      <w:pPr>
        <w:pStyle w:val="BodyText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Spring Tool Suite (STS) for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(4.3) 3.4.0 Release</w:t>
      </w:r>
    </w:p>
    <w:p w:rsidR="004B4D69" w:rsidRDefault="004B4D69" w:rsidP="004B4D69">
      <w:pPr>
        <w:pStyle w:val="BodyText"/>
        <w:rPr>
          <w:lang w:val="en-US"/>
        </w:rPr>
      </w:pPr>
    </w:p>
    <w:p w:rsidR="00C949C6" w:rsidRDefault="00C949C6" w:rsidP="00C949C6">
      <w:pPr>
        <w:pStyle w:val="BodyText"/>
        <w:rPr>
          <w:lang w:val="en-US"/>
        </w:rPr>
      </w:pPr>
      <w:r>
        <w:rPr>
          <w:lang w:val="en-US"/>
        </w:rPr>
        <w:t>Open the Eclipse Marketplace (Menu Help -&gt; Marketplace) and search for ‘</w:t>
      </w:r>
      <w:r>
        <w:rPr>
          <w:lang w:val="en-US"/>
        </w:rPr>
        <w:t>Spring Tools</w:t>
      </w:r>
      <w:r>
        <w:rPr>
          <w:lang w:val="en-US"/>
        </w:rPr>
        <w:t xml:space="preserve">’. Select ‘Spring Tool Suite (STS) for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(4.3) 3.4.0 Release</w:t>
      </w:r>
      <w:r>
        <w:rPr>
          <w:lang w:val="en-US"/>
        </w:rPr>
        <w:t xml:space="preserve">’ </w:t>
      </w:r>
      <w:r>
        <w:rPr>
          <w:lang w:val="en-US"/>
        </w:rPr>
        <w:t>and install the package.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Default="00C949C6" w:rsidP="004B4D69">
      <w:pPr>
        <w:pStyle w:val="BodyText"/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installation and restart of Eclipse the Spring Tool Suite Dashboard will automatically open.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Default="00C949C6" w:rsidP="004B4D69">
      <w:pPr>
        <w:pStyle w:val="BodyText"/>
        <w:rPr>
          <w:lang w:val="en-US"/>
        </w:rPr>
      </w:pPr>
      <w:r>
        <w:rPr>
          <w:lang w:val="en-US"/>
        </w:rPr>
        <w:t>Click the Extensions tab (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of the dashboard screen).</w:t>
      </w:r>
    </w:p>
    <w:p w:rsidR="00C949C6" w:rsidRDefault="00C949C6" w:rsidP="004B4D69">
      <w:pPr>
        <w:pStyle w:val="BodyText"/>
        <w:rPr>
          <w:lang w:val="en-US"/>
        </w:rPr>
      </w:pPr>
    </w:p>
    <w:p w:rsidR="00C949C6" w:rsidRDefault="00C949C6" w:rsidP="004B4D69">
      <w:pPr>
        <w:pStyle w:val="BodyText"/>
        <w:rPr>
          <w:lang w:val="en-US"/>
        </w:rPr>
      </w:pPr>
      <w:r>
        <w:rPr>
          <w:lang w:val="en-US"/>
        </w:rPr>
        <w:t>Mark the checkbox indicating ‘Grails’ (current production release)</w:t>
      </w:r>
    </w:p>
    <w:p w:rsidR="00C949C6" w:rsidRDefault="00C949C6" w:rsidP="004B4D69">
      <w:pPr>
        <w:pStyle w:val="BodyText"/>
        <w:rPr>
          <w:lang w:val="en-US"/>
        </w:rPr>
      </w:pPr>
    </w:p>
    <w:p w:rsidR="00F04E48" w:rsidRDefault="00C949C6" w:rsidP="004B4D69">
      <w:pPr>
        <w:pStyle w:val="BodyText"/>
        <w:rPr>
          <w:lang w:val="en-US"/>
        </w:rPr>
      </w:pPr>
      <w:r>
        <w:rPr>
          <w:lang w:val="en-US"/>
        </w:rPr>
        <w:t>Click install button to install Groovy/Grail.</w:t>
      </w:r>
    </w:p>
    <w:p w:rsidR="00F04E48" w:rsidRDefault="00F04E48">
      <w:pPr>
        <w:rPr>
          <w:lang w:val="en-US"/>
        </w:rPr>
      </w:pPr>
      <w:r>
        <w:rPr>
          <w:lang w:val="en-US"/>
        </w:rPr>
        <w:br w:type="page"/>
      </w:r>
    </w:p>
    <w:p w:rsidR="00F04E48" w:rsidRDefault="00F04E48" w:rsidP="00F04E48">
      <w:pPr>
        <w:pStyle w:val="Heading2"/>
        <w:ind w:firstLine="992"/>
        <w:rPr>
          <w:lang w:val="en-US"/>
        </w:rPr>
      </w:pPr>
      <w:r>
        <w:rPr>
          <w:lang w:val="en-US"/>
        </w:rPr>
        <w:lastRenderedPageBreak/>
        <w:t>Installation of Spring Tools</w:t>
      </w:r>
    </w:p>
    <w:p w:rsidR="00F04E48" w:rsidRDefault="00F04E48" w:rsidP="004B4D69">
      <w:pPr>
        <w:pStyle w:val="BodyText"/>
        <w:rPr>
          <w:lang w:val="en-US"/>
        </w:rPr>
      </w:pPr>
      <w:r>
        <w:rPr>
          <w:lang w:val="en-US"/>
        </w:rPr>
        <w:t xml:space="preserve">To check out </w:t>
      </w:r>
      <w:proofErr w:type="gramStart"/>
      <w:r>
        <w:rPr>
          <w:lang w:val="en-US"/>
        </w:rPr>
        <w:t xml:space="preserve">the  </w:t>
      </w:r>
      <w:proofErr w:type="spellStart"/>
      <w:r>
        <w:rPr>
          <w:lang w:val="en-US"/>
        </w:rPr>
        <w:t>DebLab</w:t>
      </w:r>
      <w:proofErr w:type="spellEnd"/>
      <w:proofErr w:type="gramEnd"/>
      <w:r>
        <w:rPr>
          <w:lang w:val="en-US"/>
        </w:rPr>
        <w:t xml:space="preserve"> project it is necessary to connect to the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 This can be done by cloning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repository locally using Eclipse.</w:t>
      </w:r>
    </w:p>
    <w:p w:rsidR="00F04E48" w:rsidRDefault="00F04E48" w:rsidP="004B4D69">
      <w:pPr>
        <w:pStyle w:val="BodyText"/>
        <w:rPr>
          <w:lang w:val="en-US"/>
        </w:rPr>
      </w:pPr>
    </w:p>
    <w:p w:rsidR="00F04E48" w:rsidRDefault="00F04E48" w:rsidP="004B4D69">
      <w:pPr>
        <w:pStyle w:val="BodyText"/>
        <w:rPr>
          <w:lang w:val="en-US"/>
        </w:rPr>
      </w:pPr>
      <w:r>
        <w:rPr>
          <w:lang w:val="en-US"/>
        </w:rPr>
        <w:t>In Eclipse open the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Exploring’ perspective</w:t>
      </w:r>
    </w:p>
    <w:p w:rsidR="00F04E48" w:rsidRDefault="00F04E48" w:rsidP="004B4D69">
      <w:pPr>
        <w:pStyle w:val="BodyText"/>
        <w:rPr>
          <w:lang w:val="en-US"/>
        </w:rPr>
      </w:pPr>
    </w:p>
    <w:p w:rsidR="00C949C6" w:rsidRDefault="00F04E48" w:rsidP="00F04E48">
      <w:pPr>
        <w:pStyle w:val="BodyText"/>
        <w:ind w:left="70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8B99F0C" wp14:editId="147015B8">
            <wp:extent cx="34194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48" w:rsidRDefault="00F04E48" w:rsidP="00F04E48">
      <w:pPr>
        <w:pStyle w:val="BodyText"/>
        <w:ind w:left="708"/>
        <w:rPr>
          <w:lang w:val="en-US"/>
        </w:rPr>
      </w:pPr>
    </w:p>
    <w:p w:rsidR="00F04E48" w:rsidRDefault="00AD5F6D" w:rsidP="00F04E48">
      <w:pPr>
        <w:pStyle w:val="BodyText"/>
        <w:rPr>
          <w:lang w:val="en-US"/>
        </w:rPr>
      </w:pPr>
      <w:r>
        <w:rPr>
          <w:lang w:val="en-US"/>
        </w:rPr>
        <w:t xml:space="preserve">Click on ‘Clone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Repository’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 tab:</w:t>
      </w:r>
    </w:p>
    <w:p w:rsidR="00AD5F6D" w:rsidRDefault="00AD5F6D" w:rsidP="00F04E48">
      <w:pPr>
        <w:pStyle w:val="BodyText"/>
        <w:rPr>
          <w:lang w:val="en-US"/>
        </w:rPr>
      </w:pPr>
    </w:p>
    <w:p w:rsidR="00F04E48" w:rsidRDefault="00AD5F6D" w:rsidP="00AD5F6D">
      <w:pPr>
        <w:pStyle w:val="BodyText"/>
        <w:ind w:left="70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F6E6E2" wp14:editId="77BFF9F5">
            <wp:extent cx="36290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6D" w:rsidRDefault="00AD5F6D" w:rsidP="00AD5F6D">
      <w:pPr>
        <w:pStyle w:val="BodyText"/>
        <w:ind w:left="708"/>
        <w:rPr>
          <w:lang w:val="en-US"/>
        </w:rPr>
      </w:pPr>
    </w:p>
    <w:p w:rsidR="00AD5F6D" w:rsidRDefault="00AD5F6D">
      <w:pPr>
        <w:rPr>
          <w:lang w:val="en-US"/>
        </w:rPr>
      </w:pPr>
      <w:r>
        <w:rPr>
          <w:lang w:val="en-US"/>
        </w:rPr>
        <w:br w:type="page"/>
      </w:r>
    </w:p>
    <w:p w:rsidR="00AD5F6D" w:rsidRDefault="00AD5F6D" w:rsidP="00AD5F6D">
      <w:pPr>
        <w:pStyle w:val="BodyText"/>
        <w:rPr>
          <w:lang w:val="en-US"/>
        </w:rPr>
      </w:pPr>
      <w:r>
        <w:rPr>
          <w:lang w:val="en-US"/>
        </w:rPr>
        <w:lastRenderedPageBreak/>
        <w:t>Enter URI:</w:t>
      </w:r>
    </w:p>
    <w:p w:rsidR="00AD5F6D" w:rsidRDefault="00AD5F6D" w:rsidP="00AD5F6D">
      <w:pPr>
        <w:pStyle w:val="BodyText"/>
        <w:rPr>
          <w:lang w:val="en-US"/>
        </w:rPr>
      </w:pPr>
    </w:p>
    <w:p w:rsidR="00AD5F6D" w:rsidRDefault="00AD5F6D" w:rsidP="00AD5F6D">
      <w:pPr>
        <w:pStyle w:val="BodyText"/>
        <w:ind w:firstLine="708"/>
        <w:rPr>
          <w:lang w:val="en-US"/>
        </w:rPr>
      </w:pPr>
      <w:r w:rsidRPr="00AD5F6D">
        <w:rPr>
          <w:lang w:val="en-US"/>
        </w:rPr>
        <w:t>https://github.com/albertmon/DevLab-TS-NL.git</w:t>
      </w:r>
    </w:p>
    <w:p w:rsidR="00AD5F6D" w:rsidRDefault="00AD5F6D" w:rsidP="00AD5F6D">
      <w:pPr>
        <w:pStyle w:val="BodyText"/>
        <w:rPr>
          <w:lang w:val="en-US"/>
        </w:rPr>
      </w:pPr>
    </w:p>
    <w:p w:rsidR="00AD5F6D" w:rsidRDefault="00AD5F6D" w:rsidP="00AD5F6D">
      <w:pPr>
        <w:pStyle w:val="BodyText"/>
        <w:rPr>
          <w:lang w:val="en-US"/>
        </w:rPr>
      </w:pPr>
      <w:r>
        <w:rPr>
          <w:lang w:val="en-US"/>
        </w:rPr>
        <w:t>Select ‘master’ branch</w:t>
      </w:r>
    </w:p>
    <w:p w:rsidR="00AD5F6D" w:rsidRDefault="00AD5F6D" w:rsidP="00AD5F6D">
      <w:pPr>
        <w:pStyle w:val="BodyText"/>
        <w:rPr>
          <w:lang w:val="en-US"/>
        </w:rPr>
      </w:pPr>
    </w:p>
    <w:p w:rsidR="00AD5F6D" w:rsidRDefault="00AD5F6D" w:rsidP="00AD5F6D">
      <w:pPr>
        <w:pStyle w:val="BodyText"/>
        <w:rPr>
          <w:lang w:val="en-US"/>
        </w:rPr>
      </w:pPr>
      <w:r>
        <w:rPr>
          <w:lang w:val="en-US"/>
        </w:rPr>
        <w:t xml:space="preserve">Click Finish. The Remote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is cloned to your computer.</w:t>
      </w:r>
    </w:p>
    <w:p w:rsidR="000879F3" w:rsidRDefault="000879F3">
      <w:pPr>
        <w:rPr>
          <w:rFonts w:eastAsiaTheme="majorEastAsia" w:cstheme="majorBidi"/>
          <w:color w:val="0066A2"/>
          <w:sz w:val="28"/>
          <w:lang w:val="en-US"/>
        </w:rPr>
      </w:pPr>
      <w:r>
        <w:rPr>
          <w:lang w:val="en-US"/>
        </w:rPr>
        <w:br w:type="page"/>
      </w:r>
    </w:p>
    <w:p w:rsidR="00AD5F6D" w:rsidRDefault="00AD5F6D" w:rsidP="00AD5F6D">
      <w:pPr>
        <w:pStyle w:val="Heading2"/>
        <w:ind w:firstLine="992"/>
        <w:rPr>
          <w:lang w:val="en-US"/>
        </w:rPr>
      </w:pPr>
      <w:r>
        <w:rPr>
          <w:lang w:val="en-US"/>
        </w:rPr>
        <w:lastRenderedPageBreak/>
        <w:t xml:space="preserve">Import 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 xml:space="preserve"> projects </w:t>
      </w:r>
      <w:r w:rsidR="000879F3">
        <w:rPr>
          <w:lang w:val="en-US"/>
        </w:rPr>
        <w:t>in your</w:t>
      </w:r>
      <w:r>
        <w:rPr>
          <w:lang w:val="en-US"/>
        </w:rPr>
        <w:t xml:space="preserve"> workspace</w:t>
      </w:r>
    </w:p>
    <w:p w:rsidR="00AD5F6D" w:rsidRDefault="00AD5F6D" w:rsidP="00AD5F6D">
      <w:pPr>
        <w:pStyle w:val="BodyText"/>
        <w:rPr>
          <w:lang w:val="en-US"/>
        </w:rPr>
      </w:pPr>
      <w:r>
        <w:rPr>
          <w:lang w:val="en-US"/>
        </w:rPr>
        <w:t>Open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Explorer’ perspective</w:t>
      </w:r>
    </w:p>
    <w:p w:rsidR="000879F3" w:rsidRDefault="000879F3" w:rsidP="00AD5F6D">
      <w:pPr>
        <w:pStyle w:val="BodyText"/>
        <w:rPr>
          <w:lang w:val="en-US"/>
        </w:rPr>
      </w:pPr>
    </w:p>
    <w:p w:rsidR="000879F3" w:rsidRDefault="000879F3" w:rsidP="00AD5F6D">
      <w:pPr>
        <w:pStyle w:val="BodyText"/>
        <w:rPr>
          <w:lang w:val="en-US"/>
        </w:rPr>
      </w:pPr>
      <w:r>
        <w:rPr>
          <w:lang w:val="en-US"/>
        </w:rPr>
        <w:t>Open ‘</w:t>
      </w:r>
      <w:proofErr w:type="spellStart"/>
      <w:r>
        <w:rPr>
          <w:lang w:val="en-US"/>
        </w:rPr>
        <w:t>DevLab</w:t>
      </w:r>
      <w:proofErr w:type="spellEnd"/>
      <w:r>
        <w:rPr>
          <w:lang w:val="en-US"/>
        </w:rPr>
        <w:t>-TS-NL’ repository</w:t>
      </w:r>
    </w:p>
    <w:p w:rsidR="000879F3" w:rsidRDefault="000879F3" w:rsidP="00AD5F6D">
      <w:pPr>
        <w:pStyle w:val="BodyText"/>
        <w:rPr>
          <w:lang w:val="en-US"/>
        </w:rPr>
      </w:pPr>
    </w:p>
    <w:p w:rsidR="000879F3" w:rsidRDefault="000879F3" w:rsidP="00AD5F6D">
      <w:pPr>
        <w:pStyle w:val="BodyText"/>
        <w:rPr>
          <w:lang w:val="en-US"/>
        </w:rPr>
      </w:pPr>
      <w:r>
        <w:rPr>
          <w:lang w:val="en-US"/>
        </w:rPr>
        <w:t>Open Working Directory</w:t>
      </w:r>
    </w:p>
    <w:p w:rsidR="000879F3" w:rsidRDefault="000879F3" w:rsidP="00AD5F6D">
      <w:pPr>
        <w:pStyle w:val="BodyText"/>
        <w:rPr>
          <w:lang w:val="en-US"/>
        </w:rPr>
      </w:pPr>
    </w:p>
    <w:p w:rsidR="000879F3" w:rsidRDefault="000879F3" w:rsidP="00AD5F6D">
      <w:pPr>
        <w:pStyle w:val="BodyText"/>
        <w:rPr>
          <w:lang w:val="en-US"/>
        </w:rPr>
      </w:pPr>
      <w:r>
        <w:rPr>
          <w:lang w:val="en-US"/>
        </w:rPr>
        <w:t>Click with right mouse button on preferred project and click ‘Import Projects…’</w:t>
      </w:r>
    </w:p>
    <w:p w:rsidR="00AD5F6D" w:rsidRDefault="00AD5F6D" w:rsidP="00AD5F6D">
      <w:pPr>
        <w:pStyle w:val="BodyText"/>
        <w:rPr>
          <w:lang w:val="en-US"/>
        </w:rPr>
      </w:pPr>
    </w:p>
    <w:p w:rsidR="00AD5F6D" w:rsidRPr="00AD5F6D" w:rsidRDefault="00AD5F6D" w:rsidP="00AD5F6D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F1B8451" wp14:editId="3428F409">
            <wp:extent cx="4333875" cy="619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6D" w:rsidRDefault="00AD5F6D" w:rsidP="00AD5F6D">
      <w:pPr>
        <w:pStyle w:val="BodyText"/>
        <w:rPr>
          <w:lang w:val="en-US"/>
        </w:rPr>
      </w:pPr>
    </w:p>
    <w:p w:rsidR="000879F3" w:rsidRPr="004B4D69" w:rsidRDefault="000879F3" w:rsidP="00AD5F6D">
      <w:pPr>
        <w:pStyle w:val="BodyText"/>
        <w:rPr>
          <w:lang w:val="en-US"/>
        </w:rPr>
      </w:pPr>
      <w:bookmarkStart w:id="16" w:name="_GoBack"/>
      <w:bookmarkEnd w:id="16"/>
    </w:p>
    <w:sectPr w:rsidR="000879F3" w:rsidRPr="004B4D69" w:rsidSect="00711BEA">
      <w:headerReference w:type="even" r:id="rId21"/>
      <w:headerReference w:type="default" r:id="rId22"/>
      <w:headerReference w:type="first" r:id="rId23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035" w:rsidRDefault="001D1035">
      <w:r>
        <w:separator/>
      </w:r>
    </w:p>
  </w:endnote>
  <w:endnote w:type="continuationSeparator" w:id="0">
    <w:p w:rsidR="001D1035" w:rsidRDefault="001D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ronosPro-SemiboldDisp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>
    <w:pPr>
      <w:pStyle w:val="sysFooterL"/>
      <w:framePr w:w="9010" w:wrap="around" w:x="1878"/>
    </w:pPr>
    <w:r>
      <w:fldChar w:fldCharType="begin"/>
    </w:r>
    <w:r>
      <w:instrText xml:space="preserve"> DOCPROPERTY ClTrademarkNotification </w:instrText>
    </w:r>
    <w:r>
      <w:fldChar w:fldCharType="separate"/>
    </w:r>
    <w:r>
      <w:t>Atos, Atos Consulting, Atos Worldline, Atos Sphere, Atos Cloud en Atos WorldGrid zijn geregistreerde handelsmerken van Atos S.A.</w:t>
    </w:r>
    <w:r>
      <w:fldChar w:fldCharType="end"/>
    </w:r>
    <w:r>
      <w:t xml:space="preserve"> </w:t>
    </w:r>
    <w:r>
      <w:fldChar w:fldCharType="begin"/>
    </w:r>
    <w:r>
      <w:instrText xml:space="preserve"> DOCPROPERTY </w:instrText>
    </w:r>
    <w:r w:rsidRPr="0004049A">
      <w:instrText>TradeMarkNotificationDate</w:instrText>
    </w:r>
    <w:r>
      <w:instrText xml:space="preserve"> </w:instrText>
    </w:r>
    <w:r>
      <w:fldChar w:fldCharType="separate"/>
    </w:r>
    <w:r>
      <w:t>Januari 2013</w: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  <w:r>
      <w:br/>
    </w:r>
    <w:r>
      <w:fldChar w:fldCharType="begin"/>
    </w:r>
    <w:r>
      <w:instrText xml:space="preserve"> DOCPROPERTY "ClCopyright" </w:instrText>
    </w:r>
    <w:r>
      <w:fldChar w:fldCharType="separate"/>
    </w:r>
    <w:r>
      <w:t>Alle rechten zijn gereserveerd. Reproductie, geheel of gedeeltelijk, zonder schriftelijke toestemming van de eigenaar is verboden.</w:t>
    </w:r>
    <w:r>
      <w:fldChar w:fldCharType="end"/>
    </w:r>
    <w:r>
      <w:t xml:space="preserve"> </w:t>
    </w:r>
    <w:r>
      <w:fldChar w:fldCharType="begin"/>
    </w:r>
    <w:r>
      <w:instrText xml:space="preserve"> DOCPROPERTY "ClQuestions" </w:instrText>
    </w:r>
    <w:r>
      <w:fldChar w:fldCharType="separate"/>
    </w:r>
    <w:r>
      <w:t>Wanneer u vragen of opmerkingen heeft over dit document kunt u deze richten aan</w:t>
    </w:r>
    <w:r>
      <w:fldChar w:fldCharType="end"/>
    </w:r>
    <w:r>
      <w:t xml:space="preserve"> </w:t>
    </w:r>
    <w:r>
      <w:fldChar w:fldCharType="begin"/>
    </w:r>
    <w:r>
      <w:instrText xml:space="preserve"> DOCPROPERTY "CompanyName" </w:instrText>
    </w:r>
    <w:r>
      <w:fldChar w:fldCharType="separate"/>
    </w:r>
    <w:r>
      <w:t>Atos</w:t>
    </w:r>
    <w:r>
      <w:fldChar w:fldCharType="end"/>
    </w:r>
    <w:r>
      <w:t xml:space="preserve">, </w:t>
    </w:r>
    <w:r>
      <w:fldChar w:fldCharType="begin"/>
    </w:r>
    <w:r>
      <w:instrText xml:space="preserve"> DOCPROPERTY "Phone" </w:instrText>
    </w:r>
    <w:r>
      <w:fldChar w:fldCharType="separate"/>
    </w:r>
    <w:r>
      <w:t>+ 31 (6) 83 62 85 26</w:t>
    </w:r>
    <w:r>
      <w:fldChar w:fldCharType="end"/>
    </w:r>
  </w:p>
  <w:p w:rsidR="001D1035" w:rsidRDefault="001D1035" w:rsidP="00104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FooterLinePortrait"/>
      <w:framePr w:wrap="around"/>
    </w:pPr>
  </w:p>
  <w:p w:rsidR="001D1035" w:rsidRDefault="001D1035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1D1035" w:rsidRDefault="001D1035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bookmarkStart w:id="5" w:name="sys_Initials_EvenPages"/>
  <w:p w:rsidR="001D1035" w:rsidRPr="0055418C" w:rsidRDefault="001D1035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5"/>
  </w:p>
  <w:bookmarkStart w:id="6" w:name="sys_Initials_Client_EvenPages"/>
  <w:p w:rsidR="001D1035" w:rsidRDefault="001D1035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>
      <w:t>Idsart Dijkstra</w:t>
    </w:r>
    <w:r w:rsidRPr="006E3C67">
      <w:fldChar w:fldCharType="end"/>
    </w:r>
    <w:bookmarkEnd w:id="6"/>
  </w:p>
  <w:p w:rsidR="001D1035" w:rsidRPr="001523DA" w:rsidRDefault="001D1035" w:rsidP="0010420C">
    <w:pPr>
      <w:pStyle w:val="sys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>
    <w:pPr>
      <w:pStyle w:val="sysFooterLinePortrait"/>
      <w:framePr w:wrap="around"/>
    </w:pPr>
  </w:p>
  <w:p w:rsidR="001D1035" w:rsidRDefault="001D1035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1D1035" w:rsidRDefault="001D1035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0879F3">
      <w:t>7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879F3">
      <w:t>7</w:t>
    </w:r>
    <w:r>
      <w:fldChar w:fldCharType="end"/>
    </w:r>
  </w:p>
  <w:bookmarkStart w:id="7" w:name="sys_Initials_Primary"/>
  <w:p w:rsidR="001D1035" w:rsidRPr="0055418C" w:rsidRDefault="001D1035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7"/>
  </w:p>
  <w:bookmarkStart w:id="8" w:name="sys_Initials_Client_Primary"/>
  <w:p w:rsidR="001D1035" w:rsidRDefault="001D1035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>
      <w:t>Idsart Dijkstra</w:t>
    </w:r>
    <w:r w:rsidRPr="006E3C67">
      <w:fldChar w:fldCharType="end"/>
    </w:r>
    <w:bookmarkEnd w:id="8"/>
  </w:p>
  <w:p w:rsidR="001D1035" w:rsidRPr="001523DA" w:rsidRDefault="001D1035" w:rsidP="0010420C">
    <w:pPr>
      <w:pStyle w:val="sysSmal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FooterLinePortrait"/>
      <w:framePr w:wrap="around"/>
    </w:pPr>
  </w:p>
  <w:p w:rsidR="001D1035" w:rsidRDefault="001D1035" w:rsidP="0010420C">
    <w:pPr>
      <w:pStyle w:val="sysFooterL"/>
      <w:framePr w:wrap="around"/>
    </w:pPr>
    <w:r>
      <w:fldChar w:fldCharType="begin"/>
    </w:r>
    <w:r>
      <w:instrText xml:space="preserve"> DOCPROPERTY "DocumentNumber_Lable" </w:instrText>
    </w:r>
    <w:r>
      <w:fldChar w:fldCharType="separate"/>
    </w:r>
    <w:r>
      <w:t>Documentnummer</w:t>
    </w:r>
    <w:r>
      <w:fldChar w:fldCharType="end"/>
    </w:r>
    <w:r>
      <w:t xml:space="preserve">: </w:t>
    </w:r>
    <w:r>
      <w:fldChar w:fldCharType="begin"/>
    </w:r>
    <w:r>
      <w:instrText xml:space="preserve"> DOCPROPERTY "DocumentNumber" </w:instrText>
    </w:r>
    <w:r>
      <w:fldChar w:fldCharType="end"/>
    </w:r>
    <w:r>
      <w:br/>
      <w:t xml:space="preserve">© Copyright </w:t>
    </w:r>
    <w:r>
      <w:fldChar w:fldCharType="begin"/>
    </w:r>
    <w:r>
      <w:instrText xml:space="preserve"> DOCPROPERTY "Copyright1" </w:instrText>
    </w:r>
    <w:r>
      <w:fldChar w:fldCharType="separate"/>
    </w:r>
    <w:r>
      <w:t>2013</w:t>
    </w:r>
    <w:r>
      <w:fldChar w:fldCharType="end"/>
    </w:r>
    <w:r>
      <w:t xml:space="preserve">, </w:t>
    </w:r>
    <w:r>
      <w:fldChar w:fldCharType="begin"/>
    </w:r>
    <w:r>
      <w:instrText xml:space="preserve"> DOCPROPERTY"CompanyNameLegal" </w:instrText>
    </w:r>
    <w:r>
      <w:fldChar w:fldCharType="separate"/>
    </w:r>
    <w:r>
      <w:t>Atos Nederland B.V.</w:t>
    </w:r>
    <w:r>
      <w:fldChar w:fldCharType="end"/>
    </w:r>
  </w:p>
  <w:p w:rsidR="001D1035" w:rsidRDefault="001D1035" w:rsidP="0010420C">
    <w:pPr>
      <w:pStyle w:val="sysFooterR"/>
      <w:framePr w:wrap="around" w:vAnchor="text" w:hAnchor="text" w:y="1"/>
    </w:pPr>
    <w:r>
      <w:fldChar w:fldCharType="begin"/>
    </w:r>
    <w:r>
      <w:instrText xml:space="preserve"> PAGE </w:instrText>
    </w:r>
    <w:r>
      <w:fldChar w:fldCharType="separate"/>
    </w:r>
    <w:r w:rsidR="00AD5F6D">
      <w:t>2</w:t>
    </w:r>
    <w:r>
      <w:fldChar w:fldCharType="end"/>
    </w:r>
    <w:r>
      <w:t xml:space="preserve"> </w:t>
    </w:r>
    <w:r>
      <w:fldChar w:fldCharType="begin"/>
    </w:r>
    <w:r>
      <w:instrText xml:space="preserve"> DOCPROPERTY "ClOf" </w:instrText>
    </w:r>
    <w:r>
      <w:fldChar w:fldCharType="separate"/>
    </w:r>
    <w:r>
      <w:t>van</w:t>
    </w:r>
    <w:r>
      <w:fldChar w:fldCharType="end"/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D5F6D">
      <w:t>6</w:t>
    </w:r>
    <w:r>
      <w:fldChar w:fldCharType="end"/>
    </w:r>
  </w:p>
  <w:bookmarkStart w:id="12" w:name="sys_Initials_FirstPage"/>
  <w:p w:rsidR="001D1035" w:rsidRPr="0055418C" w:rsidRDefault="001D1035" w:rsidP="0010420C">
    <w:pPr>
      <w:pStyle w:val="sysFooterInitialsNot"/>
      <w:framePr w:wrap="around"/>
    </w:pPr>
    <w:r>
      <w:fldChar w:fldCharType="begin"/>
    </w:r>
    <w:r w:rsidRPr="0055418C">
      <w:instrText xml:space="preserve"> DOCPROPERTY Initials_Lable </w:instrText>
    </w:r>
    <w:r>
      <w:fldChar w:fldCharType="separate"/>
    </w:r>
    <w:r>
      <w:t>Paraaf</w:t>
    </w:r>
    <w:r>
      <w:fldChar w:fldCharType="end"/>
    </w:r>
    <w:r w:rsidRPr="0055418C">
      <w:br/>
    </w:r>
    <w:r>
      <w:fldChar w:fldCharType="begin"/>
    </w:r>
    <w:r w:rsidRPr="0055418C">
      <w:instrText xml:space="preserve"> DOCPROPERTY CompanyName </w:instrText>
    </w:r>
    <w:r>
      <w:fldChar w:fldCharType="separate"/>
    </w:r>
    <w:r>
      <w:t>Atos</w:t>
    </w:r>
    <w:r>
      <w:fldChar w:fldCharType="end"/>
    </w:r>
    <w:bookmarkEnd w:id="12"/>
  </w:p>
  <w:bookmarkStart w:id="13" w:name="sys_Initials_Client_FirstPage"/>
  <w:p w:rsidR="001D1035" w:rsidRDefault="001D1035" w:rsidP="0010420C">
    <w:pPr>
      <w:pStyle w:val="sysFooterInitialsClientNot"/>
      <w:framePr w:wrap="around"/>
    </w:pPr>
    <w:r w:rsidRPr="006E3C67">
      <w:fldChar w:fldCharType="begin"/>
    </w:r>
    <w:r w:rsidRPr="00B940C8">
      <w:instrText xml:space="preserve"> DOCPROPERTY  Initials_Lable </w:instrText>
    </w:r>
    <w:r w:rsidRPr="006E3C67">
      <w:fldChar w:fldCharType="separate"/>
    </w:r>
    <w:r>
      <w:t>Paraaf</w:t>
    </w:r>
    <w:r w:rsidRPr="006E3C67">
      <w:fldChar w:fldCharType="end"/>
    </w:r>
    <w:r w:rsidRPr="00B940C8">
      <w:br/>
    </w:r>
    <w:r w:rsidRPr="006E3C67">
      <w:fldChar w:fldCharType="begin"/>
    </w:r>
    <w:r w:rsidRPr="00B940C8">
      <w:instrText xml:space="preserve"> DOCPROPERTY ClientName </w:instrText>
    </w:r>
    <w:r w:rsidRPr="006E3C67">
      <w:fldChar w:fldCharType="separate"/>
    </w:r>
    <w:r>
      <w:t>Idsart Dijkstra</w:t>
    </w:r>
    <w:r w:rsidRPr="006E3C67">
      <w:fldChar w:fldCharType="end"/>
    </w:r>
    <w:bookmarkEnd w:id="13"/>
  </w:p>
  <w:p w:rsidR="001D1035" w:rsidRDefault="001D1035" w:rsidP="0010420C">
    <w:pPr>
      <w:pStyle w:val="sys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035" w:rsidRDefault="001D1035">
      <w:r>
        <w:separator/>
      </w:r>
    </w:p>
  </w:footnote>
  <w:footnote w:type="continuationSeparator" w:id="0">
    <w:p w:rsidR="001D1035" w:rsidRDefault="001D1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7" name="Picture 7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FC4C88" w:rsidRDefault="001D1035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8" name="Picture 8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1751C6" w:rsidRDefault="001D1035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bookmarkStart w:id="9" w:name="sys_WordMark"/>
          <w:r>
            <w:rPr>
              <w:lang w:val="en-US" w:eastAsia="en-US"/>
            </w:rPr>
            <w:drawing>
              <wp:inline distT="0" distB="0" distL="0" distR="0">
                <wp:extent cx="800100" cy="266700"/>
                <wp:effectExtent l="0" t="0" r="0" b="0"/>
                <wp:docPr id="5" name="Picture 5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bookmarkStart w:id="10" w:name="sys_WordMarkExtra"/>
        <w:bookmarkStart w:id="11" w:name="sys_WordMarkExtraAnchor"/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bookmarkEnd w:id="10"/>
          <w:r>
            <w:softHyphen/>
          </w:r>
          <w:r>
            <w:fldChar w:fldCharType="begin"/>
          </w:r>
          <w:r>
            <w:fldChar w:fldCharType="end"/>
          </w:r>
          <w:bookmarkEnd w:id="11"/>
        </w:p>
      </w:tc>
    </w:tr>
  </w:tbl>
  <w:p w:rsidR="001D1035" w:rsidRDefault="001D1035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26283A3E" wp14:editId="704F1F6F">
                <wp:extent cx="800100" cy="266700"/>
                <wp:effectExtent l="0" t="0" r="0" b="0"/>
                <wp:docPr id="9" name="Picture 9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FC4C88" w:rsidRDefault="001D1035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2675C708" wp14:editId="0F61525B">
                <wp:extent cx="800100" cy="266700"/>
                <wp:effectExtent l="0" t="0" r="0" b="0"/>
                <wp:docPr id="10" name="Picture 10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Pr="001751C6" w:rsidRDefault="001D1035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035" w:rsidRDefault="001D1035" w:rsidP="0010420C">
    <w:pPr>
      <w:pStyle w:val="sysSmall"/>
    </w:pPr>
  </w:p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80"/>
        <w:jc w:val="right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>
            <w:rPr>
              <w:lang w:val="en-US" w:eastAsia="en-US"/>
            </w:rPr>
            <w:drawing>
              <wp:inline distT="0" distB="0" distL="0" distR="0" wp14:anchorId="23A1155F" wp14:editId="75BDACB5">
                <wp:extent cx="800100" cy="266700"/>
                <wp:effectExtent l="0" t="0" r="0" b="0"/>
                <wp:docPr id="11" name="Picture 11" descr="Atos Color 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tos Color 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D1035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>
            <w:t>Vertrouwelijk</w:t>
          </w:r>
          <w:r>
            <w:fldChar w:fldCharType="end"/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D1035">
      <w:trPr>
        <w:trHeight w:hRule="exact" w:val="624"/>
      </w:trPr>
      <w:tc>
        <w:tcPr>
          <w:tcW w:w="2552" w:type="dxa"/>
          <w:vAlign w:val="bottom"/>
        </w:tcPr>
        <w:p w:rsidR="001D1035" w:rsidRDefault="001D1035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>
            <w:softHyphen/>
          </w:r>
          <w:r>
            <w:fldChar w:fldCharType="end"/>
          </w:r>
        </w:p>
      </w:tc>
    </w:tr>
  </w:tbl>
  <w:p w:rsidR="001D1035" w:rsidRDefault="001D1035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43F"/>
    <w:multiLevelType w:val="hybridMultilevel"/>
    <w:tmpl w:val="DE866ED0"/>
    <w:lvl w:ilvl="0" w:tplc="AAE6A5D2">
      <w:start w:val="1"/>
      <w:numFmt w:val="bullet"/>
      <w:lvlRestart w:val="0"/>
      <w:pStyle w:val="ListBullet3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753B0F"/>
    <w:multiLevelType w:val="hybridMultilevel"/>
    <w:tmpl w:val="E77AFB1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442F77"/>
    <w:multiLevelType w:val="hybridMultilevel"/>
    <w:tmpl w:val="5DE6A79C"/>
    <w:lvl w:ilvl="0" w:tplc="5406DEFC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BE4F92"/>
    <w:multiLevelType w:val="hybridMultilevel"/>
    <w:tmpl w:val="9CFAB0A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52085"/>
    <w:multiLevelType w:val="hybridMultilevel"/>
    <w:tmpl w:val="9D36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F3657"/>
    <w:multiLevelType w:val="hybridMultilevel"/>
    <w:tmpl w:val="B19AD6D8"/>
    <w:lvl w:ilvl="0" w:tplc="1E609D54">
      <w:start w:val="1"/>
      <w:numFmt w:val="bullet"/>
      <w:lvlRestart w:val="0"/>
      <w:pStyle w:val="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861D3B"/>
    <w:multiLevelType w:val="multilevel"/>
    <w:tmpl w:val="42F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C6351C"/>
    <w:multiLevelType w:val="hybridMultilevel"/>
    <w:tmpl w:val="6C38FACE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64CD0"/>
    <w:multiLevelType w:val="hybridMultilevel"/>
    <w:tmpl w:val="0374D0E4"/>
    <w:lvl w:ilvl="0" w:tplc="EACC129C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8B7F81"/>
    <w:multiLevelType w:val="multilevel"/>
    <w:tmpl w:val="7FCC58D2"/>
    <w:lvl w:ilvl="0">
      <w:start w:val="1"/>
      <w:numFmt w:val="decimal"/>
      <w:pStyle w:val="Heading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10">
    <w:nsid w:val="2071513A"/>
    <w:multiLevelType w:val="hybridMultilevel"/>
    <w:tmpl w:val="B2340D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F5A18"/>
    <w:multiLevelType w:val="hybridMultilevel"/>
    <w:tmpl w:val="0504E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273D9"/>
    <w:multiLevelType w:val="hybridMultilevel"/>
    <w:tmpl w:val="7048F1F6"/>
    <w:lvl w:ilvl="0" w:tplc="E41CABB2">
      <w:start w:val="1"/>
      <w:numFmt w:val="bullet"/>
      <w:lvlRestart w:val="0"/>
      <w:pStyle w:val="TableListbullet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134AE5"/>
    <w:multiLevelType w:val="hybridMultilevel"/>
    <w:tmpl w:val="F77CE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E5194"/>
    <w:multiLevelType w:val="hybridMultilevel"/>
    <w:tmpl w:val="E1F29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60234"/>
    <w:multiLevelType w:val="hybridMultilevel"/>
    <w:tmpl w:val="0FF8F7F6"/>
    <w:lvl w:ilvl="0" w:tplc="2E98DA3E">
      <w:start w:val="1"/>
      <w:numFmt w:val="bullet"/>
      <w:lvlText w:val="-"/>
      <w:lvlJc w:val="left"/>
      <w:pPr>
        <w:ind w:left="1068" w:hanging="360"/>
      </w:pPr>
      <w:rPr>
        <w:rFonts w:ascii="Lucida Sans" w:eastAsia="Times New Roman" w:hAnsi="Lucida San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8856319"/>
    <w:multiLevelType w:val="hybridMultilevel"/>
    <w:tmpl w:val="F64EA0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3900"/>
    <w:multiLevelType w:val="hybridMultilevel"/>
    <w:tmpl w:val="0536489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F7AFA"/>
    <w:multiLevelType w:val="hybridMultilevel"/>
    <w:tmpl w:val="33582FB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5573C"/>
    <w:multiLevelType w:val="hybridMultilevel"/>
    <w:tmpl w:val="A30CA9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53AB2"/>
    <w:multiLevelType w:val="hybridMultilevel"/>
    <w:tmpl w:val="0F0C96EC"/>
    <w:lvl w:ilvl="0" w:tplc="FAC29C70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CB75C2"/>
    <w:multiLevelType w:val="hybridMultilevel"/>
    <w:tmpl w:val="C06A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20"/>
  </w:num>
  <w:num w:numId="5">
    <w:abstractNumId w:val="0"/>
  </w:num>
  <w:num w:numId="6">
    <w:abstractNumId w:val="8"/>
  </w:num>
  <w:num w:numId="7">
    <w:abstractNumId w:val="2"/>
  </w:num>
  <w:num w:numId="8">
    <w:abstractNumId w:val="19"/>
  </w:num>
  <w:num w:numId="9">
    <w:abstractNumId w:val="14"/>
  </w:num>
  <w:num w:numId="10">
    <w:abstractNumId w:val="10"/>
  </w:num>
  <w:num w:numId="11">
    <w:abstractNumId w:val="18"/>
  </w:num>
  <w:num w:numId="12">
    <w:abstractNumId w:val="3"/>
  </w:num>
  <w:num w:numId="13">
    <w:abstractNumId w:val="17"/>
  </w:num>
  <w:num w:numId="14">
    <w:abstractNumId w:val="16"/>
  </w:num>
  <w:num w:numId="15">
    <w:abstractNumId w:val="6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1"/>
  </w:num>
  <w:num w:numId="21">
    <w:abstractNumId w:val="13"/>
  </w:num>
  <w:num w:numId="22">
    <w:abstractNumId w:val="15"/>
  </w:num>
  <w:num w:numId="23">
    <w:abstractNumId w:val="7"/>
  </w:num>
  <w:num w:numId="24">
    <w:abstractNumId w:val="4"/>
  </w:num>
  <w:num w:numId="25">
    <w:abstractNumId w:val="1"/>
  </w:num>
  <w:num w:numId="2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T v4.0.dot"/>
  </w:docVars>
  <w:rsids>
    <w:rsidRoot w:val="00F31D91"/>
    <w:rsid w:val="0000141A"/>
    <w:rsid w:val="00006F8B"/>
    <w:rsid w:val="00012944"/>
    <w:rsid w:val="00015178"/>
    <w:rsid w:val="0001569B"/>
    <w:rsid w:val="00022B28"/>
    <w:rsid w:val="00034F6E"/>
    <w:rsid w:val="00037C4B"/>
    <w:rsid w:val="0005145E"/>
    <w:rsid w:val="000526F0"/>
    <w:rsid w:val="00053023"/>
    <w:rsid w:val="00054BCC"/>
    <w:rsid w:val="000742AA"/>
    <w:rsid w:val="000803DB"/>
    <w:rsid w:val="0008725D"/>
    <w:rsid w:val="000879F3"/>
    <w:rsid w:val="000914C6"/>
    <w:rsid w:val="000921E6"/>
    <w:rsid w:val="000965E9"/>
    <w:rsid w:val="00096E3F"/>
    <w:rsid w:val="000A04FF"/>
    <w:rsid w:val="000A4554"/>
    <w:rsid w:val="000A5CFB"/>
    <w:rsid w:val="000B0DB7"/>
    <w:rsid w:val="000B6D1B"/>
    <w:rsid w:val="000D23F9"/>
    <w:rsid w:val="000D2D1F"/>
    <w:rsid w:val="000D50CA"/>
    <w:rsid w:val="000D7EEA"/>
    <w:rsid w:val="000E0B7F"/>
    <w:rsid w:val="0010420C"/>
    <w:rsid w:val="00105625"/>
    <w:rsid w:val="00110338"/>
    <w:rsid w:val="0011164C"/>
    <w:rsid w:val="001322CC"/>
    <w:rsid w:val="001522E3"/>
    <w:rsid w:val="00152486"/>
    <w:rsid w:val="00157D2A"/>
    <w:rsid w:val="001647F9"/>
    <w:rsid w:val="001718F5"/>
    <w:rsid w:val="001902D7"/>
    <w:rsid w:val="0019067A"/>
    <w:rsid w:val="001A0845"/>
    <w:rsid w:val="001A1A22"/>
    <w:rsid w:val="001B6BC4"/>
    <w:rsid w:val="001C097E"/>
    <w:rsid w:val="001D1035"/>
    <w:rsid w:val="001F1BC9"/>
    <w:rsid w:val="001F7E5E"/>
    <w:rsid w:val="002074D3"/>
    <w:rsid w:val="002101A5"/>
    <w:rsid w:val="002161F8"/>
    <w:rsid w:val="002243C0"/>
    <w:rsid w:val="00232887"/>
    <w:rsid w:val="00234ACA"/>
    <w:rsid w:val="002411D2"/>
    <w:rsid w:val="00247788"/>
    <w:rsid w:val="0025071F"/>
    <w:rsid w:val="00251BE4"/>
    <w:rsid w:val="0027106B"/>
    <w:rsid w:val="00286799"/>
    <w:rsid w:val="002A1F86"/>
    <w:rsid w:val="002B4279"/>
    <w:rsid w:val="002B6833"/>
    <w:rsid w:val="002C2986"/>
    <w:rsid w:val="002C2CE7"/>
    <w:rsid w:val="002D296C"/>
    <w:rsid w:val="002E1A1F"/>
    <w:rsid w:val="0031390E"/>
    <w:rsid w:val="00314FBC"/>
    <w:rsid w:val="00324156"/>
    <w:rsid w:val="0032465B"/>
    <w:rsid w:val="00325068"/>
    <w:rsid w:val="00326D04"/>
    <w:rsid w:val="003420C6"/>
    <w:rsid w:val="003456D8"/>
    <w:rsid w:val="00357B06"/>
    <w:rsid w:val="0036292A"/>
    <w:rsid w:val="00381D2F"/>
    <w:rsid w:val="00385C55"/>
    <w:rsid w:val="0038681D"/>
    <w:rsid w:val="003A4E0B"/>
    <w:rsid w:val="003A62A6"/>
    <w:rsid w:val="003E2035"/>
    <w:rsid w:val="003E3D1A"/>
    <w:rsid w:val="0041175C"/>
    <w:rsid w:val="0042461D"/>
    <w:rsid w:val="00430ACF"/>
    <w:rsid w:val="00434844"/>
    <w:rsid w:val="00450A1E"/>
    <w:rsid w:val="0046177B"/>
    <w:rsid w:val="0046271C"/>
    <w:rsid w:val="00466CBF"/>
    <w:rsid w:val="004672B0"/>
    <w:rsid w:val="00474EFF"/>
    <w:rsid w:val="004753B9"/>
    <w:rsid w:val="004838B9"/>
    <w:rsid w:val="00485F9A"/>
    <w:rsid w:val="00493E9C"/>
    <w:rsid w:val="004A5145"/>
    <w:rsid w:val="004B4D69"/>
    <w:rsid w:val="004D2ECC"/>
    <w:rsid w:val="004F2F7B"/>
    <w:rsid w:val="004F7018"/>
    <w:rsid w:val="00503767"/>
    <w:rsid w:val="00507F5B"/>
    <w:rsid w:val="0051669D"/>
    <w:rsid w:val="005207BE"/>
    <w:rsid w:val="0053594D"/>
    <w:rsid w:val="0055360F"/>
    <w:rsid w:val="00553D5F"/>
    <w:rsid w:val="0056779E"/>
    <w:rsid w:val="005730B8"/>
    <w:rsid w:val="00574C20"/>
    <w:rsid w:val="00577DC7"/>
    <w:rsid w:val="00583D33"/>
    <w:rsid w:val="00596638"/>
    <w:rsid w:val="005B13D5"/>
    <w:rsid w:val="005B15BA"/>
    <w:rsid w:val="005B2449"/>
    <w:rsid w:val="005C0F5F"/>
    <w:rsid w:val="005D0C0F"/>
    <w:rsid w:val="005D20DB"/>
    <w:rsid w:val="005D43C4"/>
    <w:rsid w:val="005F70B5"/>
    <w:rsid w:val="0060435D"/>
    <w:rsid w:val="00607D23"/>
    <w:rsid w:val="0061314E"/>
    <w:rsid w:val="0061346A"/>
    <w:rsid w:val="00625196"/>
    <w:rsid w:val="00633B6E"/>
    <w:rsid w:val="00633D75"/>
    <w:rsid w:val="00633EF1"/>
    <w:rsid w:val="00634DCD"/>
    <w:rsid w:val="0064236C"/>
    <w:rsid w:val="00644F52"/>
    <w:rsid w:val="006519AF"/>
    <w:rsid w:val="00654402"/>
    <w:rsid w:val="006652BC"/>
    <w:rsid w:val="00673A8F"/>
    <w:rsid w:val="0067420B"/>
    <w:rsid w:val="00676AA0"/>
    <w:rsid w:val="00690C66"/>
    <w:rsid w:val="00697985"/>
    <w:rsid w:val="006B1467"/>
    <w:rsid w:val="006B27CD"/>
    <w:rsid w:val="006C2984"/>
    <w:rsid w:val="006D26D3"/>
    <w:rsid w:val="00711BEA"/>
    <w:rsid w:val="00726693"/>
    <w:rsid w:val="00726AC7"/>
    <w:rsid w:val="0073265D"/>
    <w:rsid w:val="00745873"/>
    <w:rsid w:val="00745C25"/>
    <w:rsid w:val="007524C8"/>
    <w:rsid w:val="007537F7"/>
    <w:rsid w:val="007570AC"/>
    <w:rsid w:val="00767E59"/>
    <w:rsid w:val="007701AA"/>
    <w:rsid w:val="00777FA8"/>
    <w:rsid w:val="00781CD2"/>
    <w:rsid w:val="00785293"/>
    <w:rsid w:val="00785F75"/>
    <w:rsid w:val="0078614D"/>
    <w:rsid w:val="0078650D"/>
    <w:rsid w:val="007C370D"/>
    <w:rsid w:val="007D01FF"/>
    <w:rsid w:val="007D49CB"/>
    <w:rsid w:val="007E29B3"/>
    <w:rsid w:val="007E7BD1"/>
    <w:rsid w:val="007F21C8"/>
    <w:rsid w:val="007F52D8"/>
    <w:rsid w:val="00807DA4"/>
    <w:rsid w:val="00811466"/>
    <w:rsid w:val="00814BCC"/>
    <w:rsid w:val="00815B6B"/>
    <w:rsid w:val="008224B0"/>
    <w:rsid w:val="0082373D"/>
    <w:rsid w:val="008271F8"/>
    <w:rsid w:val="00836ECC"/>
    <w:rsid w:val="00841D57"/>
    <w:rsid w:val="00842F10"/>
    <w:rsid w:val="00844FFD"/>
    <w:rsid w:val="0084582C"/>
    <w:rsid w:val="00846BB6"/>
    <w:rsid w:val="0084775E"/>
    <w:rsid w:val="00853D8E"/>
    <w:rsid w:val="00854E14"/>
    <w:rsid w:val="00856698"/>
    <w:rsid w:val="00863C2E"/>
    <w:rsid w:val="00864FE2"/>
    <w:rsid w:val="00873FD4"/>
    <w:rsid w:val="00886A69"/>
    <w:rsid w:val="00891C95"/>
    <w:rsid w:val="008954E6"/>
    <w:rsid w:val="008A4189"/>
    <w:rsid w:val="008B0863"/>
    <w:rsid w:val="008B13A6"/>
    <w:rsid w:val="008C36CC"/>
    <w:rsid w:val="008D040A"/>
    <w:rsid w:val="008D1F92"/>
    <w:rsid w:val="008D5FA7"/>
    <w:rsid w:val="008E1433"/>
    <w:rsid w:val="008E2909"/>
    <w:rsid w:val="008E29E0"/>
    <w:rsid w:val="008F3D59"/>
    <w:rsid w:val="00904E98"/>
    <w:rsid w:val="009112B4"/>
    <w:rsid w:val="009119F8"/>
    <w:rsid w:val="0091708E"/>
    <w:rsid w:val="009213CF"/>
    <w:rsid w:val="00922CEC"/>
    <w:rsid w:val="00923F7E"/>
    <w:rsid w:val="00925B5E"/>
    <w:rsid w:val="00936A63"/>
    <w:rsid w:val="00940BAF"/>
    <w:rsid w:val="00971789"/>
    <w:rsid w:val="00976513"/>
    <w:rsid w:val="00980B09"/>
    <w:rsid w:val="00994F7E"/>
    <w:rsid w:val="009A283B"/>
    <w:rsid w:val="009B0CBA"/>
    <w:rsid w:val="009C0711"/>
    <w:rsid w:val="009C377D"/>
    <w:rsid w:val="009D053E"/>
    <w:rsid w:val="009D57F2"/>
    <w:rsid w:val="009D706E"/>
    <w:rsid w:val="009E2BCD"/>
    <w:rsid w:val="009E52CB"/>
    <w:rsid w:val="00A0088E"/>
    <w:rsid w:val="00A050BB"/>
    <w:rsid w:val="00A06DEC"/>
    <w:rsid w:val="00A12F97"/>
    <w:rsid w:val="00A14CB1"/>
    <w:rsid w:val="00A2790D"/>
    <w:rsid w:val="00A51DBC"/>
    <w:rsid w:val="00A63227"/>
    <w:rsid w:val="00A7125D"/>
    <w:rsid w:val="00A7644A"/>
    <w:rsid w:val="00A764FA"/>
    <w:rsid w:val="00A773EB"/>
    <w:rsid w:val="00A778BF"/>
    <w:rsid w:val="00A7797F"/>
    <w:rsid w:val="00A77B6F"/>
    <w:rsid w:val="00A94D08"/>
    <w:rsid w:val="00AA4E8B"/>
    <w:rsid w:val="00AA7CE1"/>
    <w:rsid w:val="00AB4D4C"/>
    <w:rsid w:val="00AC7AB8"/>
    <w:rsid w:val="00AD07A6"/>
    <w:rsid w:val="00AD5F6D"/>
    <w:rsid w:val="00AE3936"/>
    <w:rsid w:val="00AE5CF7"/>
    <w:rsid w:val="00AF0C2E"/>
    <w:rsid w:val="00B02CE4"/>
    <w:rsid w:val="00B06885"/>
    <w:rsid w:val="00B123D2"/>
    <w:rsid w:val="00B1501C"/>
    <w:rsid w:val="00B160DE"/>
    <w:rsid w:val="00B2436E"/>
    <w:rsid w:val="00B2776D"/>
    <w:rsid w:val="00B314CD"/>
    <w:rsid w:val="00B326A8"/>
    <w:rsid w:val="00B55305"/>
    <w:rsid w:val="00B76660"/>
    <w:rsid w:val="00B77D8F"/>
    <w:rsid w:val="00B80BD3"/>
    <w:rsid w:val="00B80E80"/>
    <w:rsid w:val="00B82270"/>
    <w:rsid w:val="00B90C4C"/>
    <w:rsid w:val="00B92AA2"/>
    <w:rsid w:val="00B940C8"/>
    <w:rsid w:val="00B94C1B"/>
    <w:rsid w:val="00BA1D9E"/>
    <w:rsid w:val="00BA58B5"/>
    <w:rsid w:val="00BA79D5"/>
    <w:rsid w:val="00BB7480"/>
    <w:rsid w:val="00BB7EB9"/>
    <w:rsid w:val="00BD71BC"/>
    <w:rsid w:val="00BE56BC"/>
    <w:rsid w:val="00BF096E"/>
    <w:rsid w:val="00BF324B"/>
    <w:rsid w:val="00BF32A1"/>
    <w:rsid w:val="00C078D1"/>
    <w:rsid w:val="00C153C4"/>
    <w:rsid w:val="00C23A11"/>
    <w:rsid w:val="00C2552E"/>
    <w:rsid w:val="00C35F38"/>
    <w:rsid w:val="00C376F1"/>
    <w:rsid w:val="00C5439B"/>
    <w:rsid w:val="00C5455B"/>
    <w:rsid w:val="00C659FF"/>
    <w:rsid w:val="00C7267F"/>
    <w:rsid w:val="00C73015"/>
    <w:rsid w:val="00C76C43"/>
    <w:rsid w:val="00C869E6"/>
    <w:rsid w:val="00C90E90"/>
    <w:rsid w:val="00C949C6"/>
    <w:rsid w:val="00CA3A73"/>
    <w:rsid w:val="00CA6E1E"/>
    <w:rsid w:val="00CA7862"/>
    <w:rsid w:val="00CB0939"/>
    <w:rsid w:val="00CB3FF8"/>
    <w:rsid w:val="00CC1187"/>
    <w:rsid w:val="00CD4401"/>
    <w:rsid w:val="00CE14FB"/>
    <w:rsid w:val="00CE39A5"/>
    <w:rsid w:val="00CF3F79"/>
    <w:rsid w:val="00CF5C8B"/>
    <w:rsid w:val="00CF6952"/>
    <w:rsid w:val="00D04050"/>
    <w:rsid w:val="00D123F4"/>
    <w:rsid w:val="00D1241D"/>
    <w:rsid w:val="00D1752E"/>
    <w:rsid w:val="00D22B89"/>
    <w:rsid w:val="00D24B95"/>
    <w:rsid w:val="00D34749"/>
    <w:rsid w:val="00D43175"/>
    <w:rsid w:val="00D4668D"/>
    <w:rsid w:val="00D52C5D"/>
    <w:rsid w:val="00D5627F"/>
    <w:rsid w:val="00D64395"/>
    <w:rsid w:val="00D73CCA"/>
    <w:rsid w:val="00D82FE3"/>
    <w:rsid w:val="00D83D65"/>
    <w:rsid w:val="00DB3483"/>
    <w:rsid w:val="00DB39EA"/>
    <w:rsid w:val="00DD7867"/>
    <w:rsid w:val="00DE1709"/>
    <w:rsid w:val="00E17AB1"/>
    <w:rsid w:val="00E2427F"/>
    <w:rsid w:val="00E30F19"/>
    <w:rsid w:val="00E315BE"/>
    <w:rsid w:val="00E3501B"/>
    <w:rsid w:val="00E400AE"/>
    <w:rsid w:val="00E40EB0"/>
    <w:rsid w:val="00E56C28"/>
    <w:rsid w:val="00E827B1"/>
    <w:rsid w:val="00EB3239"/>
    <w:rsid w:val="00ED2CB2"/>
    <w:rsid w:val="00EE0FBA"/>
    <w:rsid w:val="00EF7712"/>
    <w:rsid w:val="00F0347D"/>
    <w:rsid w:val="00F036F9"/>
    <w:rsid w:val="00F04E48"/>
    <w:rsid w:val="00F16F20"/>
    <w:rsid w:val="00F22D40"/>
    <w:rsid w:val="00F31D91"/>
    <w:rsid w:val="00F516F2"/>
    <w:rsid w:val="00F63FFF"/>
    <w:rsid w:val="00F707EF"/>
    <w:rsid w:val="00F93815"/>
    <w:rsid w:val="00F958B7"/>
    <w:rsid w:val="00FA11CE"/>
    <w:rsid w:val="00FB4CB2"/>
    <w:rsid w:val="00FB52CF"/>
    <w:rsid w:val="00FB5398"/>
    <w:rsid w:val="00FD6B28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65"/>
    <w:rPr>
      <w:rFonts w:ascii="Lucida Sans" w:hAnsi="Lucida Sans"/>
      <w:sz w:val="18"/>
    </w:rPr>
  </w:style>
  <w:style w:type="paragraph" w:styleId="Heading1">
    <w:name w:val="heading 1"/>
    <w:basedOn w:val="Normal"/>
    <w:next w:val="BodyText"/>
    <w:link w:val="Heading1Char"/>
    <w:qFormat/>
    <w:rsid w:val="00D83D65"/>
    <w:pPr>
      <w:keepNext/>
      <w:keepLines/>
      <w:pageBreakBefore/>
      <w:numPr>
        <w:numId w:val="19"/>
      </w:numPr>
      <w:spacing w:after="480"/>
      <w:outlineLvl w:val="0"/>
    </w:pPr>
    <w:rPr>
      <w:rFonts w:eastAsiaTheme="majorEastAsia" w:cstheme="majorBidi"/>
      <w:color w:val="0066A2"/>
      <w:sz w:val="32"/>
    </w:rPr>
  </w:style>
  <w:style w:type="paragraph" w:styleId="Heading2">
    <w:name w:val="heading 2"/>
    <w:basedOn w:val="Normal"/>
    <w:next w:val="BodyText"/>
    <w:link w:val="Heading2Char"/>
    <w:qFormat/>
    <w:rsid w:val="00D83D65"/>
    <w:pPr>
      <w:keepNext/>
      <w:keepLines/>
      <w:numPr>
        <w:ilvl w:val="1"/>
        <w:numId w:val="19"/>
      </w:numPr>
      <w:spacing w:before="400" w:after="360"/>
      <w:outlineLvl w:val="1"/>
    </w:pPr>
    <w:rPr>
      <w:rFonts w:eastAsiaTheme="majorEastAsia" w:cstheme="majorBidi"/>
      <w:color w:val="0066A2"/>
      <w:sz w:val="28"/>
    </w:rPr>
  </w:style>
  <w:style w:type="paragraph" w:styleId="Heading3">
    <w:name w:val="heading 3"/>
    <w:basedOn w:val="Normal"/>
    <w:next w:val="BodyText"/>
    <w:link w:val="Heading3Char"/>
    <w:qFormat/>
    <w:rsid w:val="00D83D65"/>
    <w:pPr>
      <w:keepNext/>
      <w:keepLines/>
      <w:numPr>
        <w:ilvl w:val="2"/>
        <w:numId w:val="19"/>
      </w:numPr>
      <w:spacing w:before="360" w:after="280"/>
      <w:outlineLvl w:val="2"/>
    </w:pPr>
    <w:rPr>
      <w:rFonts w:eastAsiaTheme="majorEastAsia" w:cstheme="majorBidi"/>
      <w:color w:val="0066A2"/>
      <w:sz w:val="26"/>
    </w:rPr>
  </w:style>
  <w:style w:type="paragraph" w:styleId="Heading4">
    <w:name w:val="heading 4"/>
    <w:basedOn w:val="Normal"/>
    <w:next w:val="BodyText"/>
    <w:link w:val="Heading4Char"/>
    <w:qFormat/>
    <w:rsid w:val="00D83D65"/>
    <w:pPr>
      <w:keepNext/>
      <w:keepLines/>
      <w:numPr>
        <w:ilvl w:val="3"/>
        <w:numId w:val="19"/>
      </w:numPr>
      <w:spacing w:before="320" w:after="240"/>
      <w:outlineLvl w:val="3"/>
    </w:pPr>
    <w:rPr>
      <w:rFonts w:eastAsiaTheme="majorEastAsia" w:cstheme="majorBidi"/>
      <w:color w:val="0066A2"/>
      <w:sz w:val="22"/>
    </w:rPr>
  </w:style>
  <w:style w:type="paragraph" w:styleId="Heading5">
    <w:name w:val="heading 5"/>
    <w:basedOn w:val="Normal"/>
    <w:next w:val="Normal"/>
    <w:link w:val="Heading5Char"/>
    <w:qFormat/>
    <w:rsid w:val="00D83D65"/>
    <w:pPr>
      <w:keepNext/>
      <w:keepLines/>
      <w:spacing w:before="480" w:after="240"/>
      <w:outlineLvl w:val="4"/>
    </w:pPr>
    <w:rPr>
      <w:rFonts w:eastAsiaTheme="majorEastAsia" w:cstheme="majorBidi"/>
      <w:color w:val="0066A2"/>
      <w:sz w:val="22"/>
    </w:rPr>
  </w:style>
  <w:style w:type="paragraph" w:styleId="Heading6">
    <w:name w:val="heading 6"/>
    <w:basedOn w:val="Normal"/>
    <w:next w:val="Normal"/>
    <w:link w:val="Heading6Char"/>
    <w:qFormat/>
    <w:rsid w:val="00D83D65"/>
    <w:pPr>
      <w:keepNext/>
      <w:keepLines/>
      <w:spacing w:before="480" w:after="240"/>
      <w:outlineLvl w:val="5"/>
    </w:pPr>
    <w:rPr>
      <w:rFonts w:eastAsiaTheme="majorEastAsia" w:cstheme="majorBidi"/>
      <w:color w:val="0066A2"/>
      <w:sz w:val="22"/>
    </w:rPr>
  </w:style>
  <w:style w:type="paragraph" w:styleId="Heading7">
    <w:name w:val="heading 7"/>
    <w:basedOn w:val="Normal"/>
    <w:next w:val="Normal"/>
    <w:link w:val="Heading7Char"/>
    <w:qFormat/>
    <w:rsid w:val="00D83D65"/>
    <w:pPr>
      <w:keepNext/>
      <w:keepLines/>
      <w:spacing w:before="480" w:after="240"/>
      <w:outlineLvl w:val="6"/>
    </w:pPr>
    <w:rPr>
      <w:rFonts w:eastAsiaTheme="majorEastAsia" w:cstheme="majorBidi"/>
      <w:color w:val="0066A2"/>
      <w:sz w:val="22"/>
    </w:rPr>
  </w:style>
  <w:style w:type="paragraph" w:styleId="Heading8">
    <w:name w:val="heading 8"/>
    <w:basedOn w:val="Normal"/>
    <w:next w:val="Normal"/>
    <w:link w:val="Heading8Char"/>
    <w:qFormat/>
    <w:rsid w:val="00D83D65"/>
    <w:pPr>
      <w:keepNext/>
      <w:keepLines/>
      <w:spacing w:before="480" w:after="240"/>
      <w:outlineLvl w:val="7"/>
    </w:pPr>
    <w:rPr>
      <w:rFonts w:eastAsiaTheme="majorEastAsia" w:cstheme="majorBidi"/>
      <w:color w:val="0066A2"/>
      <w:sz w:val="22"/>
    </w:rPr>
  </w:style>
  <w:style w:type="paragraph" w:styleId="Heading9">
    <w:name w:val="heading 9"/>
    <w:basedOn w:val="Normal"/>
    <w:next w:val="Normal"/>
    <w:link w:val="Heading9Char"/>
    <w:qFormat/>
    <w:rsid w:val="00D83D65"/>
    <w:pPr>
      <w:keepNext/>
      <w:keepLines/>
      <w:spacing w:before="480" w:after="240"/>
      <w:outlineLvl w:val="8"/>
    </w:pPr>
    <w:rPr>
      <w:rFonts w:eastAsiaTheme="majorEastAsia" w:cstheme="majorBidi"/>
      <w:color w:val="0066A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5455B"/>
  </w:style>
  <w:style w:type="paragraph" w:customStyle="1" w:styleId="Appendix">
    <w:name w:val="Appendix"/>
    <w:basedOn w:val="Normal"/>
    <w:next w:val="BodyText"/>
    <w:semiHidden/>
    <w:rsid w:val="00C5455B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Caption">
    <w:name w:val="caption"/>
    <w:basedOn w:val="Normal"/>
    <w:next w:val="BodyText"/>
    <w:qFormat/>
    <w:rsid w:val="00D83D65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BodyText"/>
    <w:semiHidden/>
    <w:rsid w:val="00C5455B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BodyText"/>
    <w:semiHidden/>
    <w:rsid w:val="00C5455B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BodyText"/>
    <w:semiHidden/>
    <w:rsid w:val="00574C20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BodyText"/>
    <w:semiHidden/>
    <w:rsid w:val="00C5455B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BodyText"/>
    <w:semiHidden/>
    <w:rsid w:val="00C5455B"/>
  </w:style>
  <w:style w:type="paragraph" w:customStyle="1" w:styleId="Heading1nononotoc">
    <w:name w:val="Heading 1 no no. no toc"/>
    <w:basedOn w:val="Normal"/>
    <w:next w:val="BodyText"/>
    <w:semiHidden/>
    <w:rsid w:val="00C5455B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BodyText"/>
    <w:semiHidden/>
    <w:rsid w:val="00C5455B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BodyText"/>
    <w:semiHidden/>
    <w:rsid w:val="00C5455B"/>
  </w:style>
  <w:style w:type="paragraph" w:customStyle="1" w:styleId="Heading3Custno">
    <w:name w:val="Heading 3 Cust no."/>
    <w:basedOn w:val="Normal"/>
    <w:next w:val="BodyText"/>
    <w:semiHidden/>
    <w:rsid w:val="00C5455B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BodyText"/>
    <w:semiHidden/>
    <w:rsid w:val="00C5455B"/>
  </w:style>
  <w:style w:type="paragraph" w:customStyle="1" w:styleId="Heading4Custno">
    <w:name w:val="Heading 4 Cust no."/>
    <w:basedOn w:val="Normal"/>
    <w:next w:val="BodyText"/>
    <w:semiHidden/>
    <w:rsid w:val="00C5455B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C5455B"/>
  </w:style>
  <w:style w:type="paragraph" w:customStyle="1" w:styleId="HeadingT-1">
    <w:name w:val="Heading T-1"/>
    <w:basedOn w:val="Normal"/>
    <w:next w:val="BodyText"/>
    <w:semiHidden/>
    <w:rsid w:val="00C5455B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C5455B"/>
    <w:pPr>
      <w:spacing w:before="160" w:after="0"/>
    </w:pPr>
    <w:rPr>
      <w:sz w:val="14"/>
    </w:rPr>
  </w:style>
  <w:style w:type="character" w:styleId="Hyperlink">
    <w:name w:val="Hyperlink"/>
    <w:basedOn w:val="DefaultParagraphFont"/>
    <w:uiPriority w:val="99"/>
    <w:rsid w:val="00C5455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D4401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781CD2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OC3">
    <w:name w:val="toc 3"/>
    <w:basedOn w:val="Normal"/>
    <w:next w:val="Normal"/>
    <w:semiHidden/>
    <w:rsid w:val="00781CD2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OC4">
    <w:name w:val="toc 4"/>
    <w:basedOn w:val="Normal"/>
    <w:next w:val="Normal"/>
    <w:semiHidden/>
    <w:rsid w:val="00781CD2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OC5">
    <w:name w:val="toc 5"/>
    <w:basedOn w:val="Normal"/>
    <w:next w:val="Normal"/>
    <w:semiHidden/>
    <w:rsid w:val="00781CD2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OC9">
    <w:name w:val="toc 9"/>
    <w:basedOn w:val="Normal"/>
    <w:next w:val="Normal"/>
    <w:uiPriority w:val="39"/>
    <w:rsid w:val="00781CD2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OC6">
    <w:name w:val="toc 6"/>
    <w:basedOn w:val="TOC9"/>
    <w:next w:val="Normal"/>
    <w:semiHidden/>
    <w:rsid w:val="00781CD2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9D57F2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OC8">
    <w:name w:val="toc 8"/>
    <w:basedOn w:val="Normal"/>
    <w:next w:val="Normal"/>
    <w:semiHidden/>
    <w:rsid w:val="00781CD2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Header">
    <w:name w:val="header"/>
    <w:basedOn w:val="Normal"/>
    <w:semiHidden/>
    <w:rsid w:val="00C5455B"/>
    <w:rPr>
      <w:noProof/>
      <w:sz w:val="16"/>
    </w:rPr>
  </w:style>
  <w:style w:type="paragraph" w:styleId="ListBullet">
    <w:name w:val="List Bullet"/>
    <w:basedOn w:val="Normal"/>
    <w:semiHidden/>
    <w:rsid w:val="00AF0C2E"/>
    <w:pPr>
      <w:numPr>
        <w:numId w:val="3"/>
      </w:numPr>
      <w:tabs>
        <w:tab w:val="clear" w:pos="142"/>
        <w:tab w:val="left" w:pos="284"/>
      </w:tabs>
      <w:ind w:left="284" w:hanging="284"/>
    </w:pPr>
    <w:rPr>
      <w:lang w:eastAsia="en-US"/>
    </w:rPr>
  </w:style>
  <w:style w:type="paragraph" w:styleId="ListBullet2">
    <w:name w:val="List Bullet 2"/>
    <w:basedOn w:val="Normal"/>
    <w:semiHidden/>
    <w:rsid w:val="00AF0C2E"/>
    <w:pPr>
      <w:numPr>
        <w:numId w:val="4"/>
      </w:numPr>
    </w:pPr>
    <w:rPr>
      <w:lang w:eastAsia="en-US"/>
    </w:rPr>
  </w:style>
  <w:style w:type="paragraph" w:styleId="ListBullet3">
    <w:name w:val="List Bullet 3"/>
    <w:basedOn w:val="Normal"/>
    <w:semiHidden/>
    <w:rsid w:val="00AF0C2E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BodyText"/>
    <w:next w:val="BodyText"/>
    <w:semiHidden/>
    <w:rsid w:val="00C5455B"/>
    <w:pPr>
      <w:jc w:val="center"/>
    </w:pPr>
  </w:style>
  <w:style w:type="paragraph" w:customStyle="1" w:styleId="sysAuthor">
    <w:name w:val="sys Author"/>
    <w:basedOn w:val="Normal"/>
    <w:semiHidden/>
    <w:rsid w:val="00C5455B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C5455B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C5455B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C5455B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C5455B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C5455B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C5455B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Footer">
    <w:name w:val="footer"/>
    <w:basedOn w:val="Normal"/>
    <w:semiHidden/>
    <w:rsid w:val="00C5455B"/>
    <w:rPr>
      <w:noProof/>
      <w:sz w:val="14"/>
    </w:rPr>
  </w:style>
  <w:style w:type="paragraph" w:customStyle="1" w:styleId="sysFooterLine">
    <w:name w:val="sys Footer Line"/>
    <w:basedOn w:val="Footer"/>
    <w:semiHidden/>
    <w:rsid w:val="00C5455B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BodyText"/>
    <w:semiHidden/>
    <w:rsid w:val="00C5455B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C5455B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C5455B"/>
    <w:pPr>
      <w:framePr w:w="13892" w:wrap="around"/>
    </w:pPr>
  </w:style>
  <w:style w:type="paragraph" w:customStyle="1" w:styleId="sysFooterR">
    <w:name w:val="sys Footer R"/>
    <w:basedOn w:val="Normal"/>
    <w:semiHidden/>
    <w:rsid w:val="00C5455B"/>
    <w:pPr>
      <w:framePr w:w="851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Header"/>
    <w:semiHidden/>
    <w:rsid w:val="00C5455B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C5455B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C5455B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C5455B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C5455B"/>
    <w:pPr>
      <w:framePr w:wrap="around" w:xAlign="right"/>
      <w:jc w:val="right"/>
    </w:pPr>
  </w:style>
  <w:style w:type="character" w:customStyle="1" w:styleId="syshidden">
    <w:name w:val="sys hidden"/>
    <w:basedOn w:val="DefaultParagraphFont"/>
    <w:semiHidden/>
    <w:rsid w:val="00C5455B"/>
    <w:rPr>
      <w:rFonts w:ascii="Lucida Sans" w:hAnsi="Lucida Sans"/>
      <w:vanish/>
    </w:rPr>
  </w:style>
  <w:style w:type="paragraph" w:customStyle="1" w:styleId="sysLogop1">
    <w:name w:val="sys Logo p1"/>
    <w:basedOn w:val="Normal"/>
    <w:semiHidden/>
    <w:rsid w:val="0025071F"/>
    <w:pPr>
      <w:framePr w:w="2835" w:h="1985" w:hSpace="181" w:wrap="notBeside" w:vAnchor="page" w:hAnchor="page" w:x="7656" w:y="1135" w:anchorLock="1"/>
    </w:pPr>
  </w:style>
  <w:style w:type="paragraph" w:styleId="BalloonText">
    <w:name w:val="Balloon Text"/>
    <w:basedOn w:val="Normal"/>
    <w:link w:val="BalloonTextChar"/>
    <w:rsid w:val="00F31D91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C5455B"/>
    <w:pPr>
      <w:spacing w:line="20" w:lineRule="exact"/>
    </w:pPr>
  </w:style>
  <w:style w:type="paragraph" w:customStyle="1" w:styleId="sysTitle">
    <w:name w:val="sys Title"/>
    <w:basedOn w:val="Normal"/>
    <w:semiHidden/>
    <w:rsid w:val="00C5455B"/>
    <w:pPr>
      <w:framePr w:w="4649" w:h="1247" w:hRule="exact" w:hSpace="142" w:vSpace="142" w:wrap="notBeside" w:vAnchor="page" w:hAnchor="page" w:x="1532" w:y="3687"/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C5455B"/>
    <w:pPr>
      <w:framePr w:hSpace="142" w:vSpace="142" w:wrap="around" w:hAnchor="page" w:x="1815" w:yAlign="bottom"/>
    </w:pPr>
    <w:rPr>
      <w:noProof/>
      <w:sz w:val="14"/>
    </w:rPr>
  </w:style>
  <w:style w:type="table" w:styleId="TableGrid">
    <w:name w:val="Table Grid"/>
    <w:basedOn w:val="TableNormal"/>
    <w:semiHidden/>
    <w:rsid w:val="00C5455B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semiHidden/>
    <w:rsid w:val="00C5455B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C5455B"/>
  </w:style>
  <w:style w:type="paragraph" w:customStyle="1" w:styleId="TableLabel">
    <w:name w:val="Table Label"/>
    <w:basedOn w:val="Normal"/>
    <w:semiHidden/>
    <w:rsid w:val="00C5455B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C5455B"/>
    <w:rPr>
      <w:sz w:val="16"/>
      <w:szCs w:val="24"/>
    </w:rPr>
  </w:style>
  <w:style w:type="paragraph" w:customStyle="1" w:styleId="TemporaryText">
    <w:name w:val="Temporary Text"/>
    <w:basedOn w:val="Normal"/>
    <w:next w:val="BodyText"/>
    <w:semiHidden/>
    <w:rsid w:val="00C5455B"/>
    <w:rPr>
      <w:b/>
      <w:color w:val="FF0000"/>
      <w:sz w:val="22"/>
    </w:rPr>
  </w:style>
  <w:style w:type="paragraph" w:customStyle="1" w:styleId="Textinmargin">
    <w:name w:val="Text in margin"/>
    <w:basedOn w:val="Normal"/>
    <w:next w:val="BodyText"/>
    <w:semiHidden/>
    <w:rsid w:val="00C5455B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le">
    <w:name w:val="Title"/>
    <w:basedOn w:val="Normal"/>
    <w:link w:val="TitleChar"/>
    <w:qFormat/>
    <w:rsid w:val="00D83D65"/>
    <w:pPr>
      <w:spacing w:before="240" w:after="60"/>
      <w:jc w:val="center"/>
      <w:outlineLvl w:val="0"/>
    </w:pPr>
    <w:rPr>
      <w:rFonts w:eastAsiaTheme="majorEastAsia" w:cs="Arial"/>
      <w:b/>
      <w:bCs/>
      <w:kern w:val="28"/>
      <w:sz w:val="28"/>
      <w:szCs w:val="32"/>
    </w:rPr>
  </w:style>
  <w:style w:type="character" w:styleId="FootnoteReference">
    <w:name w:val="footnote reference"/>
    <w:basedOn w:val="DefaultParagraphFont"/>
    <w:semiHidden/>
    <w:rsid w:val="00C5455B"/>
    <w:rPr>
      <w:rFonts w:ascii="Lucida Sans" w:hAnsi="Lucida Sans"/>
      <w:sz w:val="18"/>
      <w:vertAlign w:val="superscript"/>
    </w:rPr>
  </w:style>
  <w:style w:type="paragraph" w:styleId="FootnoteText">
    <w:name w:val="footnote text"/>
    <w:basedOn w:val="Normal"/>
    <w:semiHidden/>
    <w:rsid w:val="00C5455B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C5455B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C5455B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C5455B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C5455B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C5455B"/>
    <w:pPr>
      <w:framePr w:wrap="around" w:y="228"/>
    </w:pPr>
  </w:style>
  <w:style w:type="paragraph" w:customStyle="1" w:styleId="TableListbullet">
    <w:name w:val="Table List bullet"/>
    <w:basedOn w:val="Normal"/>
    <w:semiHidden/>
    <w:rsid w:val="00AF0C2E"/>
    <w:pPr>
      <w:numPr>
        <w:numId w:val="2"/>
      </w:numPr>
      <w:tabs>
        <w:tab w:val="left" w:pos="142"/>
      </w:tabs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semiHidden/>
    <w:rsid w:val="00AF0C2E"/>
    <w:pPr>
      <w:numPr>
        <w:numId w:val="6"/>
      </w:numPr>
      <w:tabs>
        <w:tab w:val="clear" w:pos="568"/>
        <w:tab w:val="left" w:pos="284"/>
      </w:tabs>
      <w:spacing w:before="20" w:after="20"/>
      <w:ind w:left="284" w:hanging="142"/>
    </w:pPr>
    <w:rPr>
      <w:sz w:val="16"/>
    </w:rPr>
  </w:style>
  <w:style w:type="paragraph" w:customStyle="1" w:styleId="TableListbullet3">
    <w:name w:val="Table List bullet 3"/>
    <w:basedOn w:val="Normal"/>
    <w:semiHidden/>
    <w:rsid w:val="00AF0C2E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C5455B"/>
    <w:pPr>
      <w:spacing w:after="43"/>
    </w:pPr>
    <w:rPr>
      <w:b/>
      <w:color w:val="FFFFFF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F31D9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83D65"/>
    <w:pPr>
      <w:ind w:left="720"/>
    </w:pPr>
    <w:rPr>
      <w:rFonts w:ascii="Calibri" w:hAnsi="Calibri"/>
      <w:sz w:val="22"/>
      <w:szCs w:val="22"/>
      <w:lang w:eastAsia="en-US"/>
    </w:rPr>
  </w:style>
  <w:style w:type="table" w:styleId="LightShading-Accent5">
    <w:name w:val="Light Shading Accent 5"/>
    <w:basedOn w:val="TableNormal"/>
    <w:uiPriority w:val="60"/>
    <w:rsid w:val="000D7EE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C2986"/>
    <w:rPr>
      <w:rFonts w:ascii="Lucida Sans" w:eastAsiaTheme="majorEastAsia" w:hAnsi="Lucida Sans" w:cstheme="majorBidi"/>
      <w:color w:val="0066A2"/>
      <w:sz w:val="32"/>
    </w:rPr>
  </w:style>
  <w:style w:type="character" w:customStyle="1" w:styleId="Heading2Char">
    <w:name w:val="Heading 2 Char"/>
    <w:basedOn w:val="DefaultParagraphFont"/>
    <w:link w:val="Heading2"/>
    <w:rsid w:val="002C2986"/>
    <w:rPr>
      <w:rFonts w:ascii="Lucida Sans" w:eastAsiaTheme="majorEastAsia" w:hAnsi="Lucida Sans" w:cstheme="majorBidi"/>
      <w:color w:val="0066A2"/>
      <w:sz w:val="28"/>
    </w:rPr>
  </w:style>
  <w:style w:type="character" w:customStyle="1" w:styleId="Heading3Char">
    <w:name w:val="Heading 3 Char"/>
    <w:basedOn w:val="DefaultParagraphFont"/>
    <w:link w:val="Heading3"/>
    <w:rsid w:val="002C2986"/>
    <w:rPr>
      <w:rFonts w:ascii="Lucida Sans" w:eastAsiaTheme="majorEastAsia" w:hAnsi="Lucida Sans" w:cstheme="majorBidi"/>
      <w:color w:val="0066A2"/>
      <w:sz w:val="26"/>
    </w:rPr>
  </w:style>
  <w:style w:type="character" w:customStyle="1" w:styleId="Heading4Char">
    <w:name w:val="Heading 4 Char"/>
    <w:basedOn w:val="DefaultParagraphFont"/>
    <w:link w:val="Heading4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5Char">
    <w:name w:val="Heading 5 Char"/>
    <w:basedOn w:val="DefaultParagraphFont"/>
    <w:link w:val="Heading5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6Char">
    <w:name w:val="Heading 6 Char"/>
    <w:basedOn w:val="DefaultParagraphFont"/>
    <w:link w:val="Heading6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7Char">
    <w:name w:val="Heading 7 Char"/>
    <w:basedOn w:val="DefaultParagraphFont"/>
    <w:link w:val="Heading7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8Char">
    <w:name w:val="Heading 8 Char"/>
    <w:basedOn w:val="DefaultParagraphFont"/>
    <w:link w:val="Heading8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Heading9Char">
    <w:name w:val="Heading 9 Char"/>
    <w:basedOn w:val="DefaultParagraphFont"/>
    <w:link w:val="Heading9"/>
    <w:rsid w:val="002C2986"/>
    <w:rPr>
      <w:rFonts w:ascii="Lucida Sans" w:eastAsiaTheme="majorEastAsia" w:hAnsi="Lucida Sans" w:cstheme="majorBidi"/>
      <w:color w:val="0066A2"/>
      <w:sz w:val="22"/>
    </w:rPr>
  </w:style>
  <w:style w:type="character" w:customStyle="1" w:styleId="TitleChar">
    <w:name w:val="Title Char"/>
    <w:basedOn w:val="DefaultParagraphFont"/>
    <w:link w:val="Title"/>
    <w:rsid w:val="002C2986"/>
    <w:rPr>
      <w:rFonts w:ascii="Lucida Sans" w:eastAsiaTheme="majorEastAsia" w:hAnsi="Lucida Sans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qFormat/>
    <w:rsid w:val="002C2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C2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sid w:val="002C2986"/>
    <w:rPr>
      <w:b/>
      <w:bCs/>
    </w:rPr>
  </w:style>
  <w:style w:type="character" w:styleId="Emphasis">
    <w:name w:val="Emphasis"/>
    <w:qFormat/>
    <w:rsid w:val="002C2986"/>
    <w:rPr>
      <w:i/>
      <w:iCs/>
    </w:rPr>
  </w:style>
  <w:style w:type="paragraph" w:styleId="NoSpacing">
    <w:name w:val="No Spacing"/>
    <w:basedOn w:val="Normal"/>
    <w:uiPriority w:val="1"/>
    <w:qFormat/>
    <w:rsid w:val="002C2986"/>
  </w:style>
  <w:style w:type="paragraph" w:styleId="Quote">
    <w:name w:val="Quote"/>
    <w:basedOn w:val="Normal"/>
    <w:next w:val="Normal"/>
    <w:link w:val="QuoteChar"/>
    <w:uiPriority w:val="29"/>
    <w:qFormat/>
    <w:rsid w:val="002C29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986"/>
    <w:rPr>
      <w:rFonts w:ascii="Lucida Sans" w:hAnsi="Lucida Sans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9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986"/>
    <w:rPr>
      <w:rFonts w:ascii="Lucida Sans" w:hAnsi="Lucida Sans"/>
      <w:b/>
      <w:bCs/>
      <w:i/>
      <w:iCs/>
      <w:color w:val="4F81BD" w:themeColor="accent1"/>
      <w:sz w:val="18"/>
    </w:rPr>
  </w:style>
  <w:style w:type="character" w:styleId="SubtleEmphasis">
    <w:name w:val="Subtle Emphasis"/>
    <w:uiPriority w:val="19"/>
    <w:qFormat/>
    <w:rsid w:val="002C29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C29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C29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C29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C29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986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55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79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eclipse.org/downloads/packages/eclipse-standard-431/keplersr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7948\AppData\Roaming\Microsoft\Templates\Proposal_AT%20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14E20-675A-4642-953A-57F85DF3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Proposal_AT v4.0.dot</Template>
  <TotalTime>0</TotalTime>
  <Pages>7</Pages>
  <Words>448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Evaluatie Ontwikkeling KWR tools</vt:lpstr>
      <vt:lpstr>Evaluatie Ontwikkeling KWR tools</vt:lpstr>
    </vt:vector>
  </TitlesOfParts>
  <Company>Atos Nederland B.V.</Company>
  <LinksUpToDate>false</LinksUpToDate>
  <CharactersWithSpaces>4551</CharactersWithSpaces>
  <SharedDoc>false</SharedDoc>
  <HLinks>
    <vt:vector size="12" baseType="variant">
      <vt:variant>
        <vt:i4>1441841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_Toc297828682</vt:lpwstr>
      </vt:variant>
      <vt:variant>
        <vt:i4>1441841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_Toc297828681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Ontwikkeling KWR tools</dc:title>
  <dc:creator>Eltina Ouwehand</dc:creator>
  <cp:lastModifiedBy>Kortooms, Marco</cp:lastModifiedBy>
  <cp:revision>8</cp:revision>
  <cp:lastPrinted>2011-06-23T20:16:00Z</cp:lastPrinted>
  <dcterms:created xsi:type="dcterms:W3CDTF">2013-10-23T11:08:00Z</dcterms:created>
  <dcterms:modified xsi:type="dcterms:W3CDTF">2013-12-24T10:45:00Z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Eltina Ouwehand</vt:lpwstr>
  </property>
  <property fmtid="{D5CDD505-2E9C-101B-9397-08002B2CF9AE}" pid="3" name="Author_Lable">
    <vt:lpwstr>Auteur</vt:lpwstr>
  </property>
  <property fmtid="{D5CDD505-2E9C-101B-9397-08002B2CF9AE}" pid="4" name="ChapterOne_Lable">
    <vt:lpwstr>Hoofdstuk één</vt:lpwstr>
  </property>
  <property fmtid="{D5CDD505-2E9C-101B-9397-08002B2CF9AE}" pid="5" name="Classification">
    <vt:lpwstr>Vertrouwelijk</vt:lpwstr>
  </property>
  <property fmtid="{D5CDD505-2E9C-101B-9397-08002B2CF9AE}" pid="6" name="ClCopyright">
    <vt:lpwstr>Alle rechten zijn gereserveerd. Reproductie, geheel of gedeeltelijk, zonder schriftelijke toestemming van de eigenaar is verboden.</vt:lpwstr>
  </property>
  <property fmtid="{D5CDD505-2E9C-101B-9397-08002B2CF9AE}" pid="7" name="ClientName">
    <vt:lpwstr>Idsart Dijkstra</vt:lpwstr>
  </property>
  <property fmtid="{D5CDD505-2E9C-101B-9397-08002B2CF9AE}" pid="8" name="ClOf">
    <vt:lpwstr>van</vt:lpwstr>
  </property>
  <property fmtid="{D5CDD505-2E9C-101B-9397-08002B2CF9AE}" pid="9" name="ClQuestions">
    <vt:lpwstr>Wanneer u vragen of opmerkingen heeft over dit document kunt u deze richten aan</vt:lpwstr>
  </property>
  <property fmtid="{D5CDD505-2E9C-101B-9397-08002B2CF9AE}" pid="10" name="ClTrademarkNotification">
    <vt:lpwstr>Atos, Atos Consulting, Atos Worldline, Atos Sphere, Atos Cloud en Atos WorldGrid zijn geregistreerde handelsmerken van Atos S.A.</vt:lpwstr>
  </property>
  <property fmtid="{D5CDD505-2E9C-101B-9397-08002B2CF9AE}" pid="11" name="CompanyName">
    <vt:lpwstr>Atos</vt:lpwstr>
  </property>
  <property fmtid="{D5CDD505-2E9C-101B-9397-08002B2CF9AE}" pid="12" name="CompanyNameLegal">
    <vt:lpwstr>Atos Nederland B.V.</vt:lpwstr>
  </property>
  <property fmtid="{D5CDD505-2E9C-101B-9397-08002B2CF9AE}" pid="13" name="Contents_Lable">
    <vt:lpwstr>Inhoud</vt:lpwstr>
  </property>
  <property fmtid="{D5CDD505-2E9C-101B-9397-08002B2CF9AE}" pid="14" name="Copyright1">
    <vt:lpwstr>2013</vt:lpwstr>
  </property>
  <property fmtid="{D5CDD505-2E9C-101B-9397-08002B2CF9AE}" pid="15" name="CustomerColorB">
    <vt:lpwstr>128</vt:lpwstr>
  </property>
  <property fmtid="{D5CDD505-2E9C-101B-9397-08002B2CF9AE}" pid="16" name="CustomerColorG">
    <vt:lpwstr>0</vt:lpwstr>
  </property>
  <property fmtid="{D5CDD505-2E9C-101B-9397-08002B2CF9AE}" pid="17" name="CustomerColorR">
    <vt:lpwstr>0</vt:lpwstr>
  </property>
  <property fmtid="{D5CDD505-2E9C-101B-9397-08002B2CF9AE}" pid="18" name="DocumentDate_Lable">
    <vt:lpwstr>Documentdatum</vt:lpwstr>
  </property>
  <property fmtid="{D5CDD505-2E9C-101B-9397-08002B2CF9AE}" pid="19" name="DocumentNumber">
    <vt:lpwstr/>
  </property>
  <property fmtid="{D5CDD505-2E9C-101B-9397-08002B2CF9AE}" pid="20" name="DocumentNumber_Lable">
    <vt:lpwstr>Documentnummer</vt:lpwstr>
  </property>
  <property fmtid="{D5CDD505-2E9C-101B-9397-08002B2CF9AE}" pid="21" name="HeadingNumbering">
    <vt:lpwstr>Automatic</vt:lpwstr>
  </property>
  <property fmtid="{D5CDD505-2E9C-101B-9397-08002B2CF9AE}" pid="22" name="Initials_Lable">
    <vt:lpwstr>Paraaf</vt:lpwstr>
  </property>
  <property fmtid="{D5CDD505-2E9C-101B-9397-08002B2CF9AE}" pid="23" name="LanguageCode">
    <vt:lpwstr>NL</vt:lpwstr>
  </property>
  <property fmtid="{D5CDD505-2E9C-101B-9397-08002B2CF9AE}" pid="24" name="LevelsInToc">
    <vt:lpwstr>3</vt:lpwstr>
  </property>
  <property fmtid="{D5CDD505-2E9C-101B-9397-08002B2CF9AE}" pid="25" name="ManagementSummary_Lable">
    <vt:lpwstr>Managementsamenvatting</vt:lpwstr>
  </property>
  <property fmtid="{D5CDD505-2E9C-101B-9397-08002B2CF9AE}" pid="26" name="Phone">
    <vt:lpwstr>+ 31 (6) 83 62 85 26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Evaluatie Ontwikkeling KWR tools</vt:lpwstr>
  </property>
  <property fmtid="{D5CDD505-2E9C-101B-9397-08002B2CF9AE}" pid="31" name="TradeMarkNotificationDate">
    <vt:lpwstr>Januari 2013</vt:lpwstr>
  </property>
  <property fmtid="{D5CDD505-2E9C-101B-9397-08002B2CF9AE}" pid="32" name="Version">
    <vt:lpwstr>0.1</vt:lpwstr>
  </property>
  <property fmtid="{D5CDD505-2E9C-101B-9397-08002B2CF9AE}" pid="33" name="Version_Lable">
    <vt:lpwstr>Versie</vt:lpwstr>
  </property>
  <property fmtid="{D5CDD505-2E9C-101B-9397-08002B2CF9AE}" pid="34" name="WordMarkExtra">
    <vt:lpwstr> 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14 januari 2013</vt:lpwstr>
  </property>
</Properties>
</file>